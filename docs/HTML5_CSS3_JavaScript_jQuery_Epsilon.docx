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B55" w:rsidRPr="00A512C4" w:rsidRDefault="000F5B55" w:rsidP="000F5B55">
      <w:pPr>
        <w:spacing w:after="0" w:line="240" w:lineRule="auto"/>
        <w:jc w:val="center"/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55716E" w:rsidRPr="00A512C4" w:rsidTr="0055716E">
        <w:tc>
          <w:tcPr>
            <w:tcW w:w="7915" w:type="dxa"/>
          </w:tcPr>
          <w:p w:rsidR="0055716E" w:rsidRPr="00A512C4" w:rsidRDefault="0055716E" w:rsidP="004C3CC7">
            <w:pPr>
              <w:rPr>
                <w:rFonts w:ascii="Verdana" w:eastAsia="SimSun" w:hAnsi="Verdana" w:cs="Tahoma"/>
                <w:b/>
                <w:color w:val="000000"/>
                <w:kern w:val="1"/>
                <w:sz w:val="20"/>
                <w:szCs w:val="20"/>
                <w:lang w:val="en-IN" w:eastAsia="zh-CN"/>
              </w:rPr>
            </w:pPr>
            <w:r w:rsidRPr="00A512C4"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 xml:space="preserve">Day 1 </w:t>
            </w:r>
          </w:p>
        </w:tc>
        <w:tc>
          <w:tcPr>
            <w:tcW w:w="1435" w:type="dxa"/>
          </w:tcPr>
          <w:p w:rsidR="0055716E" w:rsidRPr="00A512C4" w:rsidRDefault="0055716E" w:rsidP="004C3CC7">
            <w:pPr>
              <w:rPr>
                <w:rFonts w:ascii="Verdana" w:eastAsia="SimSun" w:hAnsi="Verdana" w:cs="Tahoma"/>
                <w:b/>
                <w:color w:val="000000"/>
                <w:kern w:val="1"/>
                <w:sz w:val="20"/>
                <w:szCs w:val="20"/>
                <w:lang w:val="en-IN" w:eastAsia="zh-CN"/>
              </w:rPr>
            </w:pPr>
          </w:p>
        </w:tc>
      </w:tr>
      <w:tr w:rsidR="0055716E" w:rsidRPr="00A512C4" w:rsidTr="0055716E">
        <w:tc>
          <w:tcPr>
            <w:tcW w:w="7915" w:type="dxa"/>
          </w:tcPr>
          <w:p w:rsidR="002770EF" w:rsidRPr="00A512C4" w:rsidRDefault="002770EF" w:rsidP="00A512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000000"/>
              </w:rPr>
            </w:pPr>
            <w:r w:rsidRPr="00A512C4">
              <w:rPr>
                <w:rFonts w:ascii="Verdana" w:hAnsi="Verdana"/>
                <w:b/>
                <w:color w:val="3F3F3F"/>
                <w:spacing w:val="1"/>
                <w:w w:val="80"/>
              </w:rPr>
              <w:t>I</w:t>
            </w:r>
            <w:r w:rsidRPr="00A512C4">
              <w:rPr>
                <w:rFonts w:ascii="Verdana" w:hAnsi="Verdana"/>
                <w:b/>
                <w:color w:val="3F3F3F"/>
                <w:spacing w:val="-1"/>
                <w:w w:val="107"/>
              </w:rPr>
              <w:t>n</w:t>
            </w:r>
            <w:r w:rsidRPr="00A512C4">
              <w:rPr>
                <w:rFonts w:ascii="Verdana" w:hAnsi="Verdana"/>
                <w:b/>
                <w:color w:val="3F3F3F"/>
                <w:w w:val="125"/>
              </w:rPr>
              <w:t>t</w:t>
            </w:r>
            <w:r w:rsidRPr="00A512C4">
              <w:rPr>
                <w:rFonts w:ascii="Verdana" w:hAnsi="Verdana"/>
                <w:b/>
                <w:color w:val="3F3F3F"/>
                <w:spacing w:val="1"/>
                <w:w w:val="106"/>
              </w:rPr>
              <w:t>r</w:t>
            </w:r>
            <w:r w:rsidRPr="00A512C4">
              <w:rPr>
                <w:rFonts w:ascii="Verdana" w:hAnsi="Verdana"/>
                <w:b/>
                <w:color w:val="3F3F3F"/>
                <w:spacing w:val="-1"/>
                <w:w w:val="107"/>
              </w:rPr>
              <w:t>odu</w:t>
            </w:r>
            <w:r w:rsidRPr="00A512C4">
              <w:rPr>
                <w:rFonts w:ascii="Verdana" w:hAnsi="Verdana"/>
                <w:b/>
                <w:color w:val="3F3F3F"/>
                <w:spacing w:val="1"/>
                <w:w w:val="94"/>
              </w:rPr>
              <w:t>c</w:t>
            </w:r>
            <w:r w:rsidRPr="00A512C4">
              <w:rPr>
                <w:rFonts w:ascii="Verdana" w:hAnsi="Verdana"/>
                <w:b/>
                <w:color w:val="3F3F3F"/>
                <w:spacing w:val="-2"/>
                <w:w w:val="125"/>
              </w:rPr>
              <w:t>t</w:t>
            </w:r>
            <w:r w:rsidRPr="00A512C4">
              <w:rPr>
                <w:rFonts w:ascii="Verdana" w:hAnsi="Verdana"/>
                <w:b/>
                <w:color w:val="3F3F3F"/>
                <w:spacing w:val="1"/>
                <w:w w:val="88"/>
              </w:rPr>
              <w:t>i</w:t>
            </w:r>
            <w:r w:rsidRPr="00A512C4">
              <w:rPr>
                <w:rFonts w:ascii="Verdana" w:hAnsi="Verdana"/>
                <w:b/>
                <w:color w:val="3F3F3F"/>
                <w:spacing w:val="-1"/>
                <w:w w:val="107"/>
              </w:rPr>
              <w:t>o</w:t>
            </w:r>
            <w:r w:rsidRPr="00A512C4">
              <w:rPr>
                <w:rFonts w:ascii="Verdana" w:hAnsi="Verdana"/>
                <w:b/>
                <w:color w:val="3F3F3F"/>
                <w:w w:val="107"/>
              </w:rPr>
              <w:t>n</w:t>
            </w:r>
          </w:p>
          <w:p w:rsidR="002770EF" w:rsidRPr="00A512C4" w:rsidRDefault="002770EF" w:rsidP="00A512C4">
            <w:pPr>
              <w:widowControl w:val="0"/>
              <w:autoSpaceDE w:val="0"/>
              <w:autoSpaceDN w:val="0"/>
              <w:adjustRightInd w:val="0"/>
              <w:spacing w:line="150" w:lineRule="exact"/>
              <w:rPr>
                <w:rFonts w:ascii="Verdana" w:hAnsi="Verdana"/>
                <w:color w:val="000000"/>
                <w:sz w:val="15"/>
                <w:szCs w:val="15"/>
              </w:rPr>
            </w:pP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 xml:space="preserve">Client – Server architecture 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Application Server, Web Server, Database Server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Web pages - Static and dynamic</w:t>
            </w:r>
          </w:p>
          <w:p w:rsidR="002770EF" w:rsidRPr="00A512C4" w:rsidRDefault="002770EF" w:rsidP="002770EF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2770EF" w:rsidRPr="00A512C4" w:rsidRDefault="002770EF" w:rsidP="003102F3">
            <w:pPr>
              <w:widowControl w:val="0"/>
              <w:tabs>
                <w:tab w:val="left" w:pos="2910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color w:val="000000"/>
              </w:rPr>
            </w:pPr>
            <w:r w:rsidRPr="00A512C4">
              <w:rPr>
                <w:rFonts w:ascii="Verdana" w:hAnsi="Verdana"/>
                <w:b/>
                <w:color w:val="3F3F3F"/>
                <w:w w:val="87"/>
              </w:rPr>
              <w:t>H</w:t>
            </w:r>
            <w:r w:rsidRPr="00A512C4">
              <w:rPr>
                <w:rFonts w:ascii="Verdana" w:hAnsi="Verdana"/>
                <w:b/>
                <w:color w:val="3F3F3F"/>
                <w:spacing w:val="1"/>
                <w:w w:val="81"/>
              </w:rPr>
              <w:t>T</w:t>
            </w:r>
            <w:r w:rsidRPr="00A512C4">
              <w:rPr>
                <w:rFonts w:ascii="Verdana" w:hAnsi="Verdana"/>
                <w:b/>
                <w:color w:val="3F3F3F"/>
                <w:spacing w:val="-1"/>
                <w:w w:val="98"/>
              </w:rPr>
              <w:t>M</w:t>
            </w:r>
            <w:r w:rsidRPr="00A512C4">
              <w:rPr>
                <w:rFonts w:ascii="Verdana" w:hAnsi="Verdana"/>
                <w:b/>
                <w:color w:val="3F3F3F"/>
                <w:w w:val="69"/>
              </w:rPr>
              <w:t>L</w:t>
            </w:r>
            <w:r w:rsidR="00A512C4">
              <w:rPr>
                <w:rFonts w:ascii="Verdana" w:hAnsi="Verdana"/>
                <w:b/>
                <w:color w:val="3F3F3F"/>
                <w:w w:val="69"/>
              </w:rPr>
              <w:tab/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What is HTML?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HTML Structure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Basic HTML tags and attributes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First web page – exercise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 xml:space="preserve">Formatting page content 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Adding lists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Adding styles to a web page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Creating links - Internal and external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Links to e-mail</w:t>
            </w:r>
          </w:p>
          <w:p w:rsidR="002770EF" w:rsidRPr="00A512C4" w:rsidRDefault="002770EF" w:rsidP="003102F3">
            <w:pPr>
              <w:widowControl w:val="0"/>
              <w:autoSpaceDE w:val="0"/>
              <w:autoSpaceDN w:val="0"/>
              <w:adjustRightInd w:val="0"/>
              <w:spacing w:line="150" w:lineRule="exact"/>
              <w:rPr>
                <w:rFonts w:ascii="Verdana" w:hAnsi="Verdana"/>
                <w:color w:val="000000"/>
                <w:sz w:val="15"/>
                <w:szCs w:val="15"/>
              </w:rPr>
            </w:pPr>
          </w:p>
          <w:p w:rsidR="002770EF" w:rsidRPr="004551F3" w:rsidRDefault="002770EF" w:rsidP="003102F3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000000"/>
              </w:rPr>
            </w:pPr>
            <w:r w:rsidRPr="004551F3">
              <w:rPr>
                <w:rFonts w:ascii="Verdana" w:hAnsi="Verdana"/>
                <w:b/>
                <w:color w:val="3F3F3F"/>
                <w:spacing w:val="1"/>
                <w:w w:val="96"/>
              </w:rPr>
              <w:t>A</w:t>
            </w:r>
            <w:r w:rsidRPr="004551F3">
              <w:rPr>
                <w:rFonts w:ascii="Verdana" w:hAnsi="Verdana"/>
                <w:b/>
                <w:color w:val="3F3F3F"/>
                <w:spacing w:val="-1"/>
                <w:w w:val="96"/>
              </w:rPr>
              <w:t>dd</w:t>
            </w:r>
            <w:r w:rsidRPr="004551F3">
              <w:rPr>
                <w:rFonts w:ascii="Verdana" w:hAnsi="Verdana"/>
                <w:b/>
                <w:color w:val="3F3F3F"/>
                <w:spacing w:val="1"/>
                <w:w w:val="96"/>
              </w:rPr>
              <w:t>i</w:t>
            </w:r>
            <w:r w:rsidRPr="004551F3">
              <w:rPr>
                <w:rFonts w:ascii="Verdana" w:hAnsi="Verdana"/>
                <w:b/>
                <w:color w:val="3F3F3F"/>
                <w:spacing w:val="-1"/>
                <w:w w:val="96"/>
              </w:rPr>
              <w:t>n</w:t>
            </w:r>
            <w:r w:rsidRPr="004551F3">
              <w:rPr>
                <w:rFonts w:ascii="Verdana" w:hAnsi="Verdana"/>
                <w:b/>
                <w:color w:val="3F3F3F"/>
                <w:w w:val="96"/>
              </w:rPr>
              <w:t>g</w:t>
            </w:r>
            <w:r w:rsidRPr="004551F3">
              <w:rPr>
                <w:rFonts w:ascii="Verdana" w:hAnsi="Verdana"/>
                <w:b/>
                <w:color w:val="3F3F3F"/>
                <w:spacing w:val="-4"/>
                <w:w w:val="96"/>
              </w:rPr>
              <w:t xml:space="preserve"> </w:t>
            </w:r>
            <w:r w:rsidRPr="004551F3">
              <w:rPr>
                <w:rFonts w:ascii="Verdana" w:hAnsi="Verdana"/>
                <w:b/>
                <w:color w:val="3F3F3F"/>
                <w:spacing w:val="1"/>
                <w:w w:val="80"/>
              </w:rPr>
              <w:t>I</w:t>
            </w:r>
            <w:r w:rsidRPr="004551F3">
              <w:rPr>
                <w:rFonts w:ascii="Verdana" w:hAnsi="Verdana"/>
                <w:b/>
                <w:color w:val="3F3F3F"/>
                <w:spacing w:val="1"/>
                <w:w w:val="104"/>
              </w:rPr>
              <w:t>m</w:t>
            </w:r>
            <w:r w:rsidRPr="004551F3">
              <w:rPr>
                <w:rFonts w:ascii="Verdana" w:hAnsi="Verdana"/>
                <w:b/>
                <w:color w:val="3F3F3F"/>
                <w:spacing w:val="-1"/>
                <w:w w:val="111"/>
              </w:rPr>
              <w:t>a</w:t>
            </w:r>
            <w:r w:rsidRPr="004551F3">
              <w:rPr>
                <w:rFonts w:ascii="Verdana" w:hAnsi="Verdana"/>
                <w:b/>
                <w:color w:val="3F3F3F"/>
                <w:spacing w:val="1"/>
                <w:w w:val="94"/>
              </w:rPr>
              <w:t>g</w:t>
            </w:r>
            <w:r w:rsidRPr="004551F3">
              <w:rPr>
                <w:rFonts w:ascii="Verdana" w:hAnsi="Verdana"/>
                <w:b/>
                <w:color w:val="3F3F3F"/>
                <w:spacing w:val="-3"/>
                <w:w w:val="113"/>
              </w:rPr>
              <w:t>e</w:t>
            </w:r>
            <w:r w:rsidRPr="004551F3">
              <w:rPr>
                <w:rFonts w:ascii="Verdana" w:hAnsi="Verdana"/>
                <w:b/>
                <w:color w:val="3F3F3F"/>
                <w:w w:val="102"/>
              </w:rPr>
              <w:t>s</w:t>
            </w:r>
          </w:p>
          <w:p w:rsidR="002770EF" w:rsidRPr="00A512C4" w:rsidRDefault="002770EF" w:rsidP="002770EF">
            <w:pPr>
              <w:widowControl w:val="0"/>
              <w:autoSpaceDE w:val="0"/>
              <w:autoSpaceDN w:val="0"/>
              <w:adjustRightInd w:val="0"/>
              <w:spacing w:line="150" w:lineRule="exact"/>
              <w:rPr>
                <w:rFonts w:ascii="Verdana" w:hAnsi="Verdana"/>
                <w:color w:val="000000"/>
                <w:sz w:val="15"/>
                <w:szCs w:val="15"/>
              </w:rPr>
            </w:pPr>
          </w:p>
          <w:p w:rsidR="003102F3" w:rsidRDefault="002770EF" w:rsidP="003102F3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Adding an image to your page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Image formats</w:t>
            </w:r>
          </w:p>
          <w:p w:rsidR="002770EF" w:rsidRPr="003102F3" w:rsidRDefault="003102F3" w:rsidP="003102F3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>
              <w:rPr>
                <w:rFonts w:ascii="Verdana" w:hAnsi="Verdana"/>
                <w:color w:val="3F3F3F"/>
                <w:spacing w:val="1"/>
                <w:w w:val="95"/>
              </w:rPr>
              <w:t>M</w:t>
            </w:r>
            <w:r w:rsidR="002770EF" w:rsidRPr="003102F3">
              <w:rPr>
                <w:rFonts w:ascii="Verdana" w:hAnsi="Verdana"/>
                <w:color w:val="3F3F3F"/>
                <w:spacing w:val="1"/>
                <w:w w:val="95"/>
              </w:rPr>
              <w:t>aking an image into a link</w:t>
            </w:r>
          </w:p>
          <w:p w:rsidR="002770EF" w:rsidRPr="003102F3" w:rsidRDefault="003102F3" w:rsidP="003102F3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>
              <w:rPr>
                <w:rFonts w:ascii="Verdana" w:hAnsi="Verdana"/>
                <w:color w:val="3F3F3F"/>
                <w:spacing w:val="1"/>
                <w:w w:val="95"/>
              </w:rPr>
              <w:t>A</w:t>
            </w:r>
            <w:r w:rsidR="002770EF" w:rsidRPr="003102F3">
              <w:rPr>
                <w:rFonts w:ascii="Verdana" w:hAnsi="Verdana"/>
                <w:color w:val="3F3F3F"/>
                <w:spacing w:val="1"/>
                <w:w w:val="95"/>
              </w:rPr>
              <w:t>ligning text with images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Adding the “alt” attribute to your image</w:t>
            </w:r>
          </w:p>
          <w:p w:rsidR="002770EF" w:rsidRPr="00A512C4" w:rsidRDefault="002770EF" w:rsidP="002770EF">
            <w:pPr>
              <w:widowControl w:val="0"/>
              <w:autoSpaceDE w:val="0"/>
              <w:autoSpaceDN w:val="0"/>
              <w:adjustRightInd w:val="0"/>
              <w:spacing w:before="1" w:line="150" w:lineRule="exact"/>
              <w:rPr>
                <w:rFonts w:ascii="Verdana" w:hAnsi="Verdana"/>
                <w:color w:val="000000"/>
                <w:sz w:val="15"/>
                <w:szCs w:val="15"/>
              </w:rPr>
            </w:pPr>
          </w:p>
          <w:p w:rsidR="002770EF" w:rsidRPr="004551F3" w:rsidRDefault="002770EF" w:rsidP="003102F3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000000"/>
              </w:rPr>
            </w:pPr>
            <w:r w:rsidRPr="004551F3">
              <w:rPr>
                <w:rFonts w:ascii="Verdana" w:hAnsi="Verdana"/>
                <w:b/>
                <w:color w:val="3F3F3F"/>
              </w:rPr>
              <w:t>P</w:t>
            </w:r>
            <w:r w:rsidRPr="004551F3">
              <w:rPr>
                <w:rFonts w:ascii="Verdana" w:hAnsi="Verdana"/>
                <w:b/>
                <w:color w:val="3F3F3F"/>
                <w:spacing w:val="-1"/>
              </w:rPr>
              <w:t>a</w:t>
            </w:r>
            <w:r w:rsidRPr="004551F3">
              <w:rPr>
                <w:rFonts w:ascii="Verdana" w:hAnsi="Verdana"/>
                <w:b/>
                <w:color w:val="3F3F3F"/>
                <w:spacing w:val="1"/>
              </w:rPr>
              <w:t>g</w:t>
            </w:r>
            <w:r w:rsidRPr="004551F3">
              <w:rPr>
                <w:rFonts w:ascii="Verdana" w:hAnsi="Verdana"/>
                <w:b/>
                <w:color w:val="3F3F3F"/>
              </w:rPr>
              <w:t>e</w:t>
            </w:r>
            <w:r w:rsidRPr="004551F3">
              <w:rPr>
                <w:rFonts w:ascii="Verdana" w:hAnsi="Verdana"/>
                <w:b/>
                <w:color w:val="3F3F3F"/>
                <w:spacing w:val="4"/>
              </w:rPr>
              <w:t xml:space="preserve"> </w:t>
            </w:r>
            <w:r w:rsidRPr="004551F3">
              <w:rPr>
                <w:rFonts w:ascii="Verdana" w:hAnsi="Verdana"/>
                <w:b/>
                <w:color w:val="3F3F3F"/>
                <w:w w:val="69"/>
              </w:rPr>
              <w:t>L</w:t>
            </w:r>
            <w:r w:rsidRPr="004551F3">
              <w:rPr>
                <w:rFonts w:ascii="Verdana" w:hAnsi="Verdana"/>
                <w:b/>
                <w:color w:val="3F3F3F"/>
                <w:spacing w:val="-1"/>
                <w:w w:val="111"/>
              </w:rPr>
              <w:t>a</w:t>
            </w:r>
            <w:r w:rsidRPr="004551F3">
              <w:rPr>
                <w:rFonts w:ascii="Verdana" w:hAnsi="Verdana"/>
                <w:b/>
                <w:color w:val="3F3F3F"/>
                <w:spacing w:val="1"/>
                <w:w w:val="94"/>
              </w:rPr>
              <w:t>y</w:t>
            </w:r>
            <w:r w:rsidRPr="004551F3">
              <w:rPr>
                <w:rFonts w:ascii="Verdana" w:hAnsi="Verdana"/>
                <w:b/>
                <w:color w:val="3F3F3F"/>
                <w:spacing w:val="-1"/>
                <w:w w:val="107"/>
              </w:rPr>
              <w:t>ou</w:t>
            </w:r>
            <w:r w:rsidRPr="004551F3">
              <w:rPr>
                <w:rFonts w:ascii="Verdana" w:hAnsi="Verdana"/>
                <w:b/>
                <w:color w:val="3F3F3F"/>
                <w:w w:val="125"/>
              </w:rPr>
              <w:t>t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Logical page flow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Tables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Forms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proofErr w:type="spellStart"/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Div</w:t>
            </w:r>
            <w:proofErr w:type="spellEnd"/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DOM</w:t>
            </w:r>
          </w:p>
          <w:p w:rsidR="002770EF" w:rsidRPr="003102F3" w:rsidRDefault="002770EF" w:rsidP="003102F3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180"/>
              </w:tabs>
              <w:autoSpaceDE w:val="0"/>
              <w:autoSpaceDN w:val="0"/>
              <w:adjustRightInd w:val="0"/>
              <w:rPr>
                <w:rFonts w:ascii="Verdana" w:hAnsi="Verdana"/>
                <w:color w:val="3F3F3F"/>
                <w:spacing w:val="1"/>
                <w:w w:val="95"/>
              </w:rPr>
            </w:pPr>
            <w:r w:rsidRPr="003102F3">
              <w:rPr>
                <w:rFonts w:ascii="Verdana" w:hAnsi="Verdana"/>
                <w:color w:val="3F3F3F"/>
                <w:spacing w:val="1"/>
                <w:w w:val="95"/>
              </w:rPr>
              <w:t>HTML DOM</w:t>
            </w:r>
          </w:p>
          <w:p w:rsidR="001054AA" w:rsidRDefault="001054AA" w:rsidP="004551F3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3F3F3F"/>
                <w:spacing w:val="1"/>
                <w:w w:val="79"/>
              </w:rPr>
            </w:pPr>
          </w:p>
          <w:p w:rsidR="00E80BAE" w:rsidRDefault="00E80BAE" w:rsidP="004551F3">
            <w:pPr>
              <w:widowControl w:val="0"/>
              <w:autoSpaceDE w:val="0"/>
              <w:autoSpaceDN w:val="0"/>
              <w:adjustRightInd w:val="0"/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</w:pPr>
            <w:r w:rsidRPr="00A512C4"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 xml:space="preserve">Day 2 </w:t>
            </w:r>
          </w:p>
          <w:p w:rsidR="002770EF" w:rsidRPr="004551F3" w:rsidRDefault="002770EF" w:rsidP="004551F3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color w:val="000000"/>
              </w:rPr>
            </w:pPr>
            <w:r w:rsidRPr="004551F3">
              <w:rPr>
                <w:rFonts w:ascii="Verdana" w:hAnsi="Verdana"/>
                <w:b/>
                <w:color w:val="3F3F3F"/>
                <w:spacing w:val="1"/>
                <w:w w:val="79"/>
              </w:rPr>
              <w:t>C</w:t>
            </w:r>
            <w:r w:rsidRPr="004551F3">
              <w:rPr>
                <w:rFonts w:ascii="Verdana" w:hAnsi="Verdana"/>
                <w:b/>
                <w:color w:val="3F3F3F"/>
                <w:spacing w:val="-1"/>
                <w:w w:val="111"/>
              </w:rPr>
              <w:t>a</w:t>
            </w:r>
            <w:r w:rsidRPr="004551F3">
              <w:rPr>
                <w:rFonts w:ascii="Verdana" w:hAnsi="Verdana"/>
                <w:b/>
                <w:color w:val="3F3F3F"/>
                <w:spacing w:val="1"/>
                <w:w w:val="102"/>
              </w:rPr>
              <w:t>s</w:t>
            </w:r>
            <w:r w:rsidRPr="004551F3">
              <w:rPr>
                <w:rFonts w:ascii="Verdana" w:hAnsi="Verdana"/>
                <w:b/>
                <w:color w:val="3F3F3F"/>
                <w:spacing w:val="1"/>
                <w:w w:val="94"/>
              </w:rPr>
              <w:t>c</w:t>
            </w:r>
            <w:r w:rsidRPr="004551F3">
              <w:rPr>
                <w:rFonts w:ascii="Verdana" w:hAnsi="Verdana"/>
                <w:b/>
                <w:color w:val="3F3F3F"/>
                <w:spacing w:val="-1"/>
                <w:w w:val="111"/>
              </w:rPr>
              <w:t>a</w:t>
            </w:r>
            <w:r w:rsidRPr="004551F3">
              <w:rPr>
                <w:rFonts w:ascii="Verdana" w:hAnsi="Verdana"/>
                <w:b/>
                <w:color w:val="3F3F3F"/>
                <w:spacing w:val="-1"/>
                <w:w w:val="107"/>
              </w:rPr>
              <w:t>d</w:t>
            </w:r>
            <w:r w:rsidRPr="004551F3">
              <w:rPr>
                <w:rFonts w:ascii="Verdana" w:hAnsi="Verdana"/>
                <w:b/>
                <w:color w:val="3F3F3F"/>
                <w:spacing w:val="1"/>
                <w:w w:val="88"/>
              </w:rPr>
              <w:t>i</w:t>
            </w:r>
            <w:r w:rsidRPr="004551F3">
              <w:rPr>
                <w:rFonts w:ascii="Verdana" w:hAnsi="Verdana"/>
                <w:b/>
                <w:color w:val="3F3F3F"/>
                <w:spacing w:val="-3"/>
                <w:w w:val="107"/>
              </w:rPr>
              <w:t>n</w:t>
            </w:r>
            <w:r w:rsidRPr="004551F3">
              <w:rPr>
                <w:rFonts w:ascii="Verdana" w:hAnsi="Verdana"/>
                <w:b/>
                <w:color w:val="3F3F3F"/>
                <w:w w:val="94"/>
              </w:rPr>
              <w:t>g</w:t>
            </w:r>
            <w:r w:rsidRPr="004551F3">
              <w:rPr>
                <w:rFonts w:ascii="Verdana" w:hAnsi="Verdana"/>
                <w:b/>
                <w:color w:val="3F3F3F"/>
                <w:spacing w:val="-4"/>
              </w:rPr>
              <w:t xml:space="preserve"> </w:t>
            </w:r>
            <w:r w:rsidRPr="004551F3">
              <w:rPr>
                <w:rFonts w:ascii="Verdana" w:hAnsi="Verdana"/>
                <w:b/>
                <w:color w:val="3F3F3F"/>
                <w:spacing w:val="-1"/>
              </w:rPr>
              <w:t>s</w:t>
            </w:r>
            <w:r w:rsidRPr="004551F3">
              <w:rPr>
                <w:rFonts w:ascii="Verdana" w:hAnsi="Verdana"/>
                <w:b/>
                <w:color w:val="3F3F3F"/>
              </w:rPr>
              <w:t>t</w:t>
            </w:r>
            <w:r w:rsidRPr="004551F3">
              <w:rPr>
                <w:rFonts w:ascii="Verdana" w:hAnsi="Verdana"/>
                <w:b/>
                <w:color w:val="3F3F3F"/>
                <w:spacing w:val="-1"/>
              </w:rPr>
              <w:t>y</w:t>
            </w:r>
            <w:r w:rsidRPr="004551F3">
              <w:rPr>
                <w:rFonts w:ascii="Verdana" w:hAnsi="Verdana"/>
                <w:b/>
                <w:color w:val="3F3F3F"/>
                <w:spacing w:val="1"/>
              </w:rPr>
              <w:t>l</w:t>
            </w:r>
            <w:r w:rsidRPr="004551F3">
              <w:rPr>
                <w:rFonts w:ascii="Verdana" w:hAnsi="Verdana"/>
                <w:b/>
                <w:color w:val="3F3F3F"/>
              </w:rPr>
              <w:t>e</w:t>
            </w:r>
            <w:r w:rsidRPr="004551F3">
              <w:rPr>
                <w:rFonts w:ascii="Verdana" w:hAnsi="Verdana"/>
                <w:b/>
                <w:color w:val="3F3F3F"/>
                <w:spacing w:val="9"/>
              </w:rPr>
              <w:t xml:space="preserve"> </w:t>
            </w:r>
            <w:r w:rsidRPr="004551F3">
              <w:rPr>
                <w:rFonts w:ascii="Verdana" w:hAnsi="Verdana"/>
                <w:b/>
                <w:color w:val="3F3F3F"/>
                <w:spacing w:val="1"/>
                <w:w w:val="102"/>
              </w:rPr>
              <w:t>s</w:t>
            </w:r>
            <w:r w:rsidRPr="004551F3">
              <w:rPr>
                <w:rFonts w:ascii="Verdana" w:hAnsi="Verdana"/>
                <w:b/>
                <w:color w:val="3F3F3F"/>
                <w:spacing w:val="-1"/>
                <w:w w:val="107"/>
              </w:rPr>
              <w:t>h</w:t>
            </w:r>
            <w:r w:rsidRPr="004551F3">
              <w:rPr>
                <w:rFonts w:ascii="Verdana" w:hAnsi="Verdana"/>
                <w:b/>
                <w:color w:val="3F3F3F"/>
                <w:spacing w:val="-1"/>
                <w:w w:val="113"/>
              </w:rPr>
              <w:t>ee</w:t>
            </w:r>
            <w:r w:rsidRPr="004551F3">
              <w:rPr>
                <w:rFonts w:ascii="Verdana" w:hAnsi="Verdana"/>
                <w:b/>
                <w:color w:val="3F3F3F"/>
                <w:w w:val="125"/>
              </w:rPr>
              <w:t>t</w:t>
            </w:r>
            <w:r w:rsidRPr="004551F3">
              <w:rPr>
                <w:rFonts w:ascii="Verdana" w:hAnsi="Verdana"/>
                <w:b/>
                <w:color w:val="3F3F3F"/>
                <w:w w:val="102"/>
              </w:rPr>
              <w:t>s</w:t>
            </w:r>
          </w:p>
          <w:p w:rsidR="002770EF" w:rsidRPr="00A512C4" w:rsidRDefault="002770EF" w:rsidP="004551F3">
            <w:pPr>
              <w:widowControl w:val="0"/>
              <w:autoSpaceDE w:val="0"/>
              <w:autoSpaceDN w:val="0"/>
              <w:adjustRightInd w:val="0"/>
              <w:spacing w:line="150" w:lineRule="exact"/>
              <w:rPr>
                <w:rFonts w:ascii="Verdana" w:hAnsi="Verdana"/>
                <w:color w:val="000000"/>
                <w:sz w:val="15"/>
                <w:szCs w:val="15"/>
              </w:rPr>
            </w:pPr>
          </w:p>
          <w:p w:rsidR="002770EF" w:rsidRPr="00303606" w:rsidRDefault="002770EF" w:rsidP="00303606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03606">
              <w:rPr>
                <w:rFonts w:ascii="Verdana" w:hAnsi="Verdana"/>
              </w:rPr>
              <w:t>Why use CSS?</w:t>
            </w:r>
          </w:p>
          <w:p w:rsidR="002770EF" w:rsidRPr="00303606" w:rsidRDefault="002770EF" w:rsidP="00303606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03606">
              <w:rPr>
                <w:rFonts w:ascii="Verdana" w:hAnsi="Verdana"/>
              </w:rPr>
              <w:t>Styles for a page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CSS Syntax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Selector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Property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Value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The type selector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The universal selector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The descendent selector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The class selector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The ID selector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The child selector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lastRenderedPageBreak/>
              <w:t>The attribute selector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Grouping selectors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CSS Inclusion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Embedded CSS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Inline CSS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External CSS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Imported CSS @import rule</w:t>
            </w:r>
          </w:p>
          <w:p w:rsidR="002770EF" w:rsidRPr="003102F3" w:rsidRDefault="002770EF" w:rsidP="003102F3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3102F3">
              <w:rPr>
                <w:rFonts w:ascii="Verdana" w:hAnsi="Verdana"/>
              </w:rPr>
              <w:t>CSS Rule overriding</w:t>
            </w:r>
          </w:p>
          <w:p w:rsidR="0055716E" w:rsidRPr="00A512C4" w:rsidRDefault="0055716E" w:rsidP="00E6163A">
            <w:pPr>
              <w:rPr>
                <w:rFonts w:ascii="Verdana" w:eastAsia="SimSun" w:hAnsi="Verdana" w:cs="Arial"/>
                <w:b/>
                <w:color w:val="000000"/>
                <w:kern w:val="1"/>
                <w:lang w:val="en-IN" w:eastAsia="zh-CN"/>
              </w:rPr>
            </w:pPr>
          </w:p>
        </w:tc>
        <w:tc>
          <w:tcPr>
            <w:tcW w:w="1435" w:type="dxa"/>
          </w:tcPr>
          <w:p w:rsidR="0055716E" w:rsidRPr="00A512C4" w:rsidRDefault="0055716E" w:rsidP="0055716E">
            <w:pPr>
              <w:jc w:val="right"/>
              <w:rPr>
                <w:rFonts w:ascii="Verdana" w:eastAsia="SimSun" w:hAnsi="Verdana" w:cs="Arial"/>
                <w:b/>
                <w:color w:val="000000"/>
                <w:kern w:val="1"/>
                <w:lang w:val="en-IN" w:eastAsia="zh-CN"/>
              </w:rPr>
            </w:pPr>
          </w:p>
        </w:tc>
      </w:tr>
      <w:tr w:rsidR="0055716E" w:rsidRPr="00A512C4" w:rsidTr="007350B2">
        <w:tc>
          <w:tcPr>
            <w:tcW w:w="7915" w:type="dxa"/>
          </w:tcPr>
          <w:p w:rsidR="0055716E" w:rsidRPr="00A512C4" w:rsidRDefault="0055716E" w:rsidP="007350B2">
            <w:pPr>
              <w:pStyle w:val="ListParagraph"/>
              <w:ind w:left="1440"/>
              <w:rPr>
                <w:rFonts w:ascii="Verdana" w:eastAsia="SimSun" w:hAnsi="Verdana" w:cs="Arial"/>
                <w:b/>
                <w:color w:val="000000"/>
                <w:kern w:val="1"/>
                <w:lang w:val="en-IN" w:eastAsia="zh-CN"/>
              </w:rPr>
            </w:pPr>
          </w:p>
        </w:tc>
        <w:tc>
          <w:tcPr>
            <w:tcW w:w="1435" w:type="dxa"/>
          </w:tcPr>
          <w:p w:rsidR="0055716E" w:rsidRPr="00A512C4" w:rsidRDefault="0055716E" w:rsidP="007350B2">
            <w:pPr>
              <w:jc w:val="right"/>
              <w:rPr>
                <w:rFonts w:ascii="Verdana" w:eastAsia="SimSun" w:hAnsi="Verdana" w:cs="Arial"/>
                <w:b/>
                <w:color w:val="000000"/>
                <w:kern w:val="1"/>
                <w:lang w:val="en-IN" w:eastAsia="zh-CN"/>
              </w:rPr>
            </w:pPr>
          </w:p>
        </w:tc>
      </w:tr>
    </w:tbl>
    <w:p w:rsidR="0055716E" w:rsidRPr="00A512C4" w:rsidRDefault="00131746" w:rsidP="0055716E">
      <w:pPr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</w:pPr>
      <w:r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  <w:t>Day 3</w:t>
      </w:r>
      <w:r w:rsidR="0055716E" w:rsidRPr="00A512C4"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55716E" w:rsidRPr="00A512C4" w:rsidTr="007350B2">
        <w:tc>
          <w:tcPr>
            <w:tcW w:w="7915" w:type="dxa"/>
          </w:tcPr>
          <w:p w:rsidR="002770EF" w:rsidRPr="00A512C4" w:rsidRDefault="002770EF" w:rsidP="002770EF">
            <w:pPr>
              <w:rPr>
                <w:rFonts w:ascii="Verdana" w:hAnsi="Verdana"/>
                <w:b/>
              </w:rPr>
            </w:pPr>
            <w:r w:rsidRPr="00A512C4">
              <w:rPr>
                <w:rFonts w:ascii="Verdana" w:hAnsi="Verdana"/>
                <w:b/>
              </w:rPr>
              <w:t>JavaScript</w:t>
            </w:r>
          </w:p>
          <w:p w:rsidR="002770EF" w:rsidRPr="00F60A52" w:rsidRDefault="002770EF" w:rsidP="00F60A52">
            <w:pPr>
              <w:spacing w:before="100" w:beforeAutospacing="1" w:after="100" w:afterAutospacing="1"/>
              <w:rPr>
                <w:rFonts w:ascii="Verdana" w:eastAsia="Times New Roman" w:hAnsi="Verdana"/>
                <w:b/>
                <w:bCs/>
              </w:rPr>
            </w:pPr>
            <w:r w:rsidRPr="00F60A52">
              <w:rPr>
                <w:rFonts w:ascii="Verdana" w:eastAsia="Times New Roman" w:hAnsi="Verdana"/>
                <w:b/>
                <w:bCs/>
              </w:rPr>
              <w:t>Introduction to JavaScript</w:t>
            </w:r>
          </w:p>
          <w:p w:rsidR="002770EF" w:rsidRPr="00A512C4" w:rsidRDefault="002770EF" w:rsidP="002770E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eastAsia="en-IN"/>
              </w:rPr>
            </w:pPr>
            <w:r w:rsidRPr="00A512C4">
              <w:rPr>
                <w:rFonts w:ascii="Verdana" w:eastAsia="Times New Roman" w:hAnsi="Verdana"/>
                <w:color w:val="000000"/>
                <w:sz w:val="20"/>
                <w:szCs w:val="20"/>
                <w:lang w:eastAsia="en-IN"/>
              </w:rPr>
              <w:t>J</w:t>
            </w:r>
            <w:r w:rsidRPr="00B82004">
              <w:rPr>
                <w:rFonts w:ascii="Verdana" w:eastAsia="Times New Roman" w:hAnsi="Verdana"/>
              </w:rPr>
              <w:t>avaScript language fundamentals</w:t>
            </w:r>
          </w:p>
          <w:p w:rsidR="002770EF" w:rsidRPr="00A512C4" w:rsidRDefault="002770EF" w:rsidP="002770E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A512C4">
              <w:rPr>
                <w:rFonts w:ascii="Verdana" w:eastAsia="Times New Roman" w:hAnsi="Verdana"/>
              </w:rPr>
              <w:t>The Flexibility of JavaScript</w:t>
            </w:r>
          </w:p>
          <w:p w:rsidR="002770EF" w:rsidRPr="00A512C4" w:rsidRDefault="002770EF" w:rsidP="002770E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A512C4">
              <w:rPr>
                <w:rFonts w:ascii="Verdana" w:eastAsia="Times New Roman" w:hAnsi="Verdana"/>
              </w:rPr>
              <w:t>JavaScript as a Loosely Typed Language</w:t>
            </w:r>
          </w:p>
          <w:p w:rsidR="002770EF" w:rsidRPr="00A512C4" w:rsidRDefault="002770EF" w:rsidP="002770E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eastAsia="en-IN"/>
              </w:rPr>
            </w:pPr>
            <w:r w:rsidRPr="00A512C4">
              <w:rPr>
                <w:rFonts w:ascii="Verdana" w:eastAsia="Times New Roman" w:hAnsi="Verdana"/>
              </w:rPr>
              <w:t>Inline JS.</w:t>
            </w:r>
          </w:p>
          <w:p w:rsidR="002770EF" w:rsidRPr="00F60A52" w:rsidRDefault="002770EF" w:rsidP="002770EF">
            <w:pPr>
              <w:spacing w:before="100" w:beforeAutospacing="1" w:after="100" w:afterAutospacing="1"/>
              <w:rPr>
                <w:rFonts w:ascii="Verdana" w:eastAsia="Times New Roman" w:hAnsi="Verdana"/>
                <w:b/>
                <w:bCs/>
              </w:rPr>
            </w:pPr>
            <w:r w:rsidRPr="00F60A52">
              <w:rPr>
                <w:rFonts w:ascii="Verdana" w:eastAsia="Times New Roman" w:hAnsi="Verdana"/>
                <w:b/>
                <w:bCs/>
              </w:rPr>
              <w:t>Functions</w:t>
            </w:r>
            <w:bookmarkStart w:id="0" w:name="_GoBack"/>
            <w:bookmarkEnd w:id="0"/>
          </w:p>
          <w:p w:rsidR="002770EF" w:rsidRPr="00C67482" w:rsidRDefault="002770EF" w:rsidP="002770E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C67482">
              <w:rPr>
                <w:rFonts w:ascii="Verdana" w:eastAsia="Times New Roman" w:hAnsi="Verdana"/>
              </w:rPr>
              <w:t>Creating functions</w:t>
            </w:r>
          </w:p>
          <w:p w:rsidR="002770EF" w:rsidRPr="00C67482" w:rsidRDefault="002770EF" w:rsidP="002770E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C67482">
              <w:rPr>
                <w:rFonts w:ascii="Verdana" w:eastAsia="Times New Roman" w:hAnsi="Verdana"/>
              </w:rPr>
              <w:t>Calling functions</w:t>
            </w:r>
          </w:p>
          <w:p w:rsidR="002770EF" w:rsidRPr="00C67482" w:rsidRDefault="002770EF" w:rsidP="002770E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C67482">
              <w:rPr>
                <w:rFonts w:ascii="Verdana" w:eastAsia="Times New Roman" w:hAnsi="Verdana"/>
              </w:rPr>
              <w:t>Returning values</w:t>
            </w:r>
          </w:p>
          <w:p w:rsidR="002770EF" w:rsidRPr="00A512C4" w:rsidRDefault="002770EF" w:rsidP="002770E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A512C4">
              <w:rPr>
                <w:rFonts w:ascii="Verdana" w:eastAsia="Times New Roman" w:hAnsi="Verdana"/>
              </w:rPr>
              <w:t>Anonymous Functions</w:t>
            </w:r>
          </w:p>
          <w:p w:rsidR="002770EF" w:rsidRPr="00A512C4" w:rsidRDefault="002770EF" w:rsidP="002770E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A512C4">
              <w:rPr>
                <w:rFonts w:ascii="Verdana" w:eastAsia="Times New Roman" w:hAnsi="Verdana"/>
              </w:rPr>
              <w:t>Function Literal</w:t>
            </w:r>
          </w:p>
          <w:p w:rsidR="002770EF" w:rsidRPr="00A512C4" w:rsidRDefault="002770EF" w:rsidP="002770E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A512C4">
              <w:rPr>
                <w:rFonts w:ascii="Verdana" w:eastAsia="Times New Roman" w:hAnsi="Verdana"/>
              </w:rPr>
              <w:t>Function Invocation Patterns</w:t>
            </w:r>
          </w:p>
          <w:p w:rsidR="002770EF" w:rsidRPr="00A512C4" w:rsidRDefault="002770EF" w:rsidP="002770E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hAnsi="Verdana"/>
              </w:rPr>
            </w:pPr>
            <w:r w:rsidRPr="00A512C4">
              <w:rPr>
                <w:rFonts w:ascii="Verdana" w:eastAsia="Times New Roman" w:hAnsi="Verdana"/>
              </w:rPr>
              <w:t>Functions as Callbacks</w:t>
            </w:r>
            <w:r w:rsidRPr="00A512C4">
              <w:rPr>
                <w:rFonts w:ascii="Verdana" w:hAnsi="Verdana"/>
                <w:bCs/>
                <w:color w:val="000000"/>
                <w:sz w:val="20"/>
                <w:szCs w:val="20"/>
                <w:lang w:eastAsia="en-IN"/>
              </w:rPr>
              <w:tab/>
            </w:r>
          </w:p>
          <w:p w:rsidR="002770EF" w:rsidRPr="00A512C4" w:rsidRDefault="002770EF" w:rsidP="002770EF">
            <w:p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A512C4">
              <w:rPr>
                <w:rFonts w:ascii="Verdana" w:eastAsia="Times New Roman" w:hAnsi="Verdana"/>
                <w:b/>
                <w:bCs/>
              </w:rPr>
              <w:t>Handling Events</w:t>
            </w:r>
          </w:p>
          <w:p w:rsidR="002770EF" w:rsidRPr="00A512C4" w:rsidRDefault="002770EF" w:rsidP="002770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A512C4">
              <w:rPr>
                <w:rFonts w:ascii="Verdana" w:eastAsia="Times New Roman" w:hAnsi="Verdana"/>
              </w:rPr>
              <w:t>Introduction to Event Handlers</w:t>
            </w:r>
          </w:p>
          <w:p w:rsidR="002770EF" w:rsidRPr="00A512C4" w:rsidRDefault="002770EF" w:rsidP="002770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A512C4">
              <w:rPr>
                <w:rFonts w:ascii="Verdana" w:eastAsia="Times New Roman" w:hAnsi="Verdana"/>
              </w:rPr>
              <w:t>Event Handlers as JavaScript Methods</w:t>
            </w:r>
          </w:p>
          <w:p w:rsidR="002770EF" w:rsidRPr="00A512C4" w:rsidRDefault="002770EF" w:rsidP="002770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A512C4">
              <w:rPr>
                <w:rFonts w:ascii="Verdana" w:eastAsia="Times New Roman" w:hAnsi="Verdana"/>
              </w:rPr>
              <w:t>Handling a Window or Frame Event</w:t>
            </w:r>
          </w:p>
          <w:p w:rsidR="002770EF" w:rsidRPr="00A512C4" w:rsidRDefault="002770EF" w:rsidP="002770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A512C4">
              <w:rPr>
                <w:rFonts w:ascii="Verdana" w:eastAsia="Times New Roman" w:hAnsi="Verdana"/>
              </w:rPr>
              <w:t>Handling Mouse Events</w:t>
            </w:r>
          </w:p>
          <w:p w:rsidR="002770EF" w:rsidRPr="00A512C4" w:rsidRDefault="002770EF" w:rsidP="002770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A512C4">
              <w:rPr>
                <w:rFonts w:ascii="Verdana" w:eastAsia="Times New Roman" w:hAnsi="Verdana"/>
              </w:rPr>
              <w:t>Handling Link Events</w:t>
            </w:r>
          </w:p>
          <w:p w:rsidR="002770EF" w:rsidRPr="00A512C4" w:rsidRDefault="002770EF" w:rsidP="002770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A512C4">
              <w:rPr>
                <w:rFonts w:ascii="Verdana" w:eastAsia="Times New Roman" w:hAnsi="Verdana"/>
              </w:rPr>
              <w:t>Handling a Form Event</w:t>
            </w:r>
          </w:p>
          <w:p w:rsidR="002770EF" w:rsidRPr="00A512C4" w:rsidRDefault="002770EF" w:rsidP="002770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A512C4">
              <w:rPr>
                <w:rFonts w:ascii="Verdana" w:eastAsia="Times New Roman" w:hAnsi="Verdana"/>
              </w:rPr>
              <w:t xml:space="preserve">Handling Key Events: </w:t>
            </w:r>
            <w:proofErr w:type="spellStart"/>
            <w:r w:rsidRPr="00A512C4">
              <w:rPr>
                <w:rFonts w:ascii="Verdana" w:eastAsia="Times New Roman" w:hAnsi="Verdana"/>
              </w:rPr>
              <w:t>onKeyPress</w:t>
            </w:r>
            <w:proofErr w:type="spellEnd"/>
            <w:r w:rsidRPr="00A512C4">
              <w:rPr>
                <w:rFonts w:ascii="Verdana" w:eastAsia="Times New Roman" w:hAnsi="Verdana"/>
              </w:rPr>
              <w:t xml:space="preserve">, </w:t>
            </w:r>
            <w:proofErr w:type="spellStart"/>
            <w:r w:rsidRPr="00A512C4">
              <w:rPr>
                <w:rFonts w:ascii="Verdana" w:eastAsia="Times New Roman" w:hAnsi="Verdana"/>
              </w:rPr>
              <w:t>onKeyDown</w:t>
            </w:r>
            <w:proofErr w:type="spellEnd"/>
            <w:r w:rsidRPr="00A512C4">
              <w:rPr>
                <w:rFonts w:ascii="Verdana" w:eastAsia="Times New Roman" w:hAnsi="Verdana"/>
              </w:rPr>
              <w:t xml:space="preserve">, and </w:t>
            </w:r>
            <w:proofErr w:type="spellStart"/>
            <w:r w:rsidRPr="00A512C4">
              <w:rPr>
                <w:rFonts w:ascii="Verdana" w:eastAsia="Times New Roman" w:hAnsi="Verdana"/>
              </w:rPr>
              <w:t>onKeyUp</w:t>
            </w:r>
            <w:proofErr w:type="spellEnd"/>
          </w:p>
          <w:p w:rsidR="002770EF" w:rsidRPr="00A512C4" w:rsidRDefault="002770EF" w:rsidP="002770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A512C4">
              <w:rPr>
                <w:rFonts w:ascii="Verdana" w:eastAsia="Times New Roman" w:hAnsi="Verdana"/>
              </w:rPr>
              <w:t>Handling Error Events</w:t>
            </w:r>
          </w:p>
          <w:p w:rsidR="002770EF" w:rsidRPr="00A512C4" w:rsidRDefault="002770EF" w:rsidP="002770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/>
              </w:rPr>
            </w:pPr>
            <w:r w:rsidRPr="00A512C4">
              <w:rPr>
                <w:rFonts w:ascii="Verdana" w:eastAsia="Times New Roman" w:hAnsi="Verdana"/>
              </w:rPr>
              <w:t>Event bubbling</w:t>
            </w:r>
          </w:p>
          <w:p w:rsidR="002770EF" w:rsidRPr="00A512C4" w:rsidRDefault="002770EF" w:rsidP="002770E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hAnsi="Verdana"/>
              </w:rPr>
            </w:pPr>
            <w:r w:rsidRPr="00A512C4">
              <w:rPr>
                <w:rFonts w:ascii="Verdana" w:eastAsia="Times New Roman" w:hAnsi="Verdana"/>
              </w:rPr>
              <w:t>Form validation using JavaScript Regular expressions</w:t>
            </w:r>
          </w:p>
          <w:p w:rsidR="002770EF" w:rsidRPr="00A512C4" w:rsidRDefault="002770EF" w:rsidP="003B1F30">
            <w:pPr>
              <w:rPr>
                <w:rFonts w:ascii="Verdana" w:hAnsi="Verdana"/>
                <w:b/>
                <w:shd w:val="clear" w:color="auto" w:fill="FFFFFF"/>
              </w:rPr>
            </w:pPr>
            <w:r w:rsidRPr="00A512C4">
              <w:rPr>
                <w:rFonts w:ascii="Verdana" w:hAnsi="Verdana"/>
                <w:b/>
                <w:shd w:val="clear" w:color="auto" w:fill="FFFFFF"/>
              </w:rPr>
              <w:t xml:space="preserve">OOP with JavaScript </w:t>
            </w:r>
          </w:p>
          <w:p w:rsidR="002770EF" w:rsidRPr="00A512C4" w:rsidRDefault="002770EF" w:rsidP="002770EF">
            <w:pPr>
              <w:numPr>
                <w:ilvl w:val="0"/>
                <w:numId w:val="4"/>
              </w:numPr>
              <w:shd w:val="clear" w:color="auto" w:fill="FFFFFF"/>
              <w:spacing w:line="338" w:lineRule="atLeast"/>
              <w:ind w:left="831"/>
              <w:textAlignment w:val="baseline"/>
              <w:rPr>
                <w:rFonts w:ascii="Verdana" w:eastAsia="Times New Roman" w:hAnsi="Verdana" w:cs="Tahoma"/>
                <w:color w:val="000000"/>
                <w:sz w:val="23"/>
                <w:szCs w:val="23"/>
                <w:lang w:eastAsia="en-IN"/>
              </w:rPr>
            </w:pPr>
            <w:r w:rsidRPr="00A512C4">
              <w:rPr>
                <w:rFonts w:ascii="Verdana" w:eastAsia="Times New Roman" w:hAnsi="Verdana" w:cs="Tahoma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Understand JavaScript Object notation (JSON)</w:t>
            </w:r>
          </w:p>
          <w:p w:rsidR="002770EF" w:rsidRPr="00A512C4" w:rsidRDefault="002770EF" w:rsidP="002770EF">
            <w:pPr>
              <w:numPr>
                <w:ilvl w:val="0"/>
                <w:numId w:val="4"/>
              </w:numPr>
              <w:shd w:val="clear" w:color="auto" w:fill="FFFFFF"/>
              <w:spacing w:line="338" w:lineRule="atLeast"/>
              <w:ind w:left="831"/>
              <w:textAlignment w:val="baseline"/>
              <w:rPr>
                <w:rFonts w:ascii="Verdana" w:eastAsia="Times New Roman" w:hAnsi="Verdana" w:cs="Tahoma"/>
                <w:color w:val="000000"/>
                <w:sz w:val="23"/>
                <w:szCs w:val="23"/>
                <w:lang w:eastAsia="en-IN"/>
              </w:rPr>
            </w:pPr>
            <w:r w:rsidRPr="00A512C4">
              <w:rPr>
                <w:rFonts w:ascii="Verdana" w:eastAsia="Times New Roman" w:hAnsi="Verdana" w:cs="Tahoma"/>
                <w:color w:val="000000"/>
                <w:sz w:val="23"/>
                <w:szCs w:val="23"/>
                <w:lang w:eastAsia="en-IN"/>
              </w:rPr>
              <w:t>Writing function constructor</w:t>
            </w:r>
          </w:p>
          <w:p w:rsidR="002770EF" w:rsidRPr="00A512C4" w:rsidRDefault="002770EF" w:rsidP="002770EF">
            <w:pPr>
              <w:numPr>
                <w:ilvl w:val="0"/>
                <w:numId w:val="4"/>
              </w:numPr>
              <w:shd w:val="clear" w:color="auto" w:fill="FFFFFF"/>
              <w:spacing w:line="338" w:lineRule="atLeast"/>
              <w:ind w:left="831"/>
              <w:textAlignment w:val="baseline"/>
              <w:rPr>
                <w:rFonts w:ascii="Verdana" w:eastAsia="Times New Roman" w:hAnsi="Verdana" w:cs="Tahoma"/>
                <w:color w:val="000000"/>
                <w:sz w:val="23"/>
                <w:szCs w:val="23"/>
                <w:lang w:eastAsia="en-IN"/>
              </w:rPr>
            </w:pPr>
            <w:r w:rsidRPr="00A512C4">
              <w:rPr>
                <w:rFonts w:ascii="Verdana" w:eastAsia="Times New Roman" w:hAnsi="Verdana" w:cs="Tahoma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lastRenderedPageBreak/>
              <w:t>Writing class owned instance methods</w:t>
            </w:r>
          </w:p>
          <w:p w:rsidR="002770EF" w:rsidRPr="00A512C4" w:rsidRDefault="002770EF" w:rsidP="002770EF">
            <w:pPr>
              <w:numPr>
                <w:ilvl w:val="0"/>
                <w:numId w:val="4"/>
              </w:numPr>
              <w:shd w:val="clear" w:color="auto" w:fill="FFFFFF"/>
              <w:spacing w:line="338" w:lineRule="atLeast"/>
              <w:ind w:left="831"/>
              <w:textAlignment w:val="baseline"/>
              <w:rPr>
                <w:rFonts w:ascii="Verdana" w:eastAsia="Times New Roman" w:hAnsi="Verdana" w:cs="Tahoma"/>
                <w:color w:val="000000"/>
                <w:sz w:val="23"/>
                <w:szCs w:val="23"/>
                <w:lang w:eastAsia="en-IN"/>
              </w:rPr>
            </w:pPr>
            <w:r w:rsidRPr="00A512C4">
              <w:rPr>
                <w:rFonts w:ascii="Verdana" w:eastAsia="Times New Roman" w:hAnsi="Verdana" w:cs="Tahoma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 xml:space="preserve">Understand prototype for writing object owned instance methods </w:t>
            </w:r>
          </w:p>
          <w:p w:rsidR="002770EF" w:rsidRPr="00A512C4" w:rsidRDefault="002770EF" w:rsidP="002770EF">
            <w:pPr>
              <w:numPr>
                <w:ilvl w:val="0"/>
                <w:numId w:val="4"/>
              </w:numPr>
              <w:shd w:val="clear" w:color="auto" w:fill="FFFFFF"/>
              <w:spacing w:line="338" w:lineRule="atLeast"/>
              <w:ind w:left="831"/>
              <w:textAlignment w:val="baseline"/>
              <w:rPr>
                <w:rFonts w:ascii="Verdana" w:eastAsia="Times New Roman" w:hAnsi="Verdana" w:cs="Tahoma"/>
                <w:color w:val="000000"/>
                <w:sz w:val="23"/>
                <w:szCs w:val="23"/>
                <w:lang w:eastAsia="en-IN"/>
              </w:rPr>
            </w:pPr>
            <w:r w:rsidRPr="00A512C4">
              <w:rPr>
                <w:rFonts w:ascii="Verdana" w:eastAsia="Times New Roman" w:hAnsi="Verdana" w:cs="Tahoma"/>
                <w:color w:val="000000"/>
                <w:sz w:val="23"/>
                <w:szCs w:val="23"/>
                <w:lang w:eastAsia="en-IN"/>
              </w:rPr>
              <w:t>Writing class owned class methods</w:t>
            </w:r>
          </w:p>
          <w:p w:rsidR="002770EF" w:rsidRPr="00A512C4" w:rsidRDefault="002770EF" w:rsidP="002770EF">
            <w:pPr>
              <w:numPr>
                <w:ilvl w:val="0"/>
                <w:numId w:val="4"/>
              </w:numPr>
              <w:shd w:val="clear" w:color="auto" w:fill="FFFFFF"/>
              <w:spacing w:line="338" w:lineRule="atLeast"/>
              <w:ind w:left="831"/>
              <w:textAlignment w:val="baseline"/>
              <w:rPr>
                <w:rFonts w:ascii="Verdana" w:eastAsia="Times New Roman" w:hAnsi="Verdana" w:cs="Tahoma"/>
                <w:color w:val="000000"/>
                <w:sz w:val="23"/>
                <w:szCs w:val="23"/>
                <w:lang w:eastAsia="en-IN"/>
              </w:rPr>
            </w:pPr>
            <w:r w:rsidRPr="00A512C4">
              <w:rPr>
                <w:rFonts w:ascii="Verdana" w:eastAsia="Times New Roman" w:hAnsi="Verdana" w:cs="Tahoma"/>
                <w:color w:val="000000"/>
                <w:sz w:val="23"/>
                <w:szCs w:val="23"/>
                <w:lang w:eastAsia="en-IN"/>
              </w:rPr>
              <w:t>Understand Prototypal inheritance</w:t>
            </w:r>
          </w:p>
          <w:p w:rsidR="002770EF" w:rsidRPr="00A512C4" w:rsidRDefault="002770EF" w:rsidP="002770EF">
            <w:pPr>
              <w:numPr>
                <w:ilvl w:val="0"/>
                <w:numId w:val="4"/>
              </w:numPr>
              <w:shd w:val="clear" w:color="auto" w:fill="FFFFFF"/>
              <w:spacing w:line="338" w:lineRule="atLeast"/>
              <w:ind w:left="831"/>
              <w:textAlignment w:val="baseline"/>
              <w:rPr>
                <w:rFonts w:ascii="Verdana" w:eastAsia="Times New Roman" w:hAnsi="Verdana" w:cs="Tahoma"/>
                <w:color w:val="000000"/>
                <w:sz w:val="23"/>
                <w:szCs w:val="23"/>
                <w:lang w:eastAsia="en-IN"/>
              </w:rPr>
            </w:pPr>
            <w:r w:rsidRPr="00A512C4">
              <w:rPr>
                <w:rFonts w:ascii="Verdana" w:eastAsia="Times New Roman" w:hAnsi="Verdana" w:cs="Tahoma"/>
                <w:color w:val="000000"/>
                <w:sz w:val="23"/>
                <w:szCs w:val="23"/>
                <w:lang w:eastAsia="en-IN"/>
              </w:rPr>
              <w:t>Using Array Objects</w:t>
            </w:r>
          </w:p>
          <w:p w:rsidR="0055716E" w:rsidRPr="00A512C4" w:rsidRDefault="0055716E" w:rsidP="007350B2">
            <w:pPr>
              <w:rPr>
                <w:rFonts w:ascii="Verdana" w:eastAsia="SimSun" w:hAnsi="Verdana" w:cs="Tahoma"/>
                <w:b/>
                <w:color w:val="000000"/>
                <w:kern w:val="1"/>
                <w:sz w:val="20"/>
                <w:szCs w:val="20"/>
                <w:lang w:val="en-IN" w:eastAsia="zh-CN"/>
              </w:rPr>
            </w:pPr>
          </w:p>
        </w:tc>
        <w:tc>
          <w:tcPr>
            <w:tcW w:w="1435" w:type="dxa"/>
          </w:tcPr>
          <w:p w:rsidR="0055716E" w:rsidRPr="00A512C4" w:rsidRDefault="0055716E" w:rsidP="007350B2">
            <w:pPr>
              <w:rPr>
                <w:rFonts w:ascii="Verdana" w:eastAsia="SimSun" w:hAnsi="Verdana" w:cs="Tahoma"/>
                <w:b/>
                <w:color w:val="000000"/>
                <w:kern w:val="1"/>
                <w:sz w:val="20"/>
                <w:szCs w:val="20"/>
                <w:lang w:val="en-IN" w:eastAsia="zh-CN"/>
              </w:rPr>
            </w:pPr>
          </w:p>
        </w:tc>
      </w:tr>
      <w:tr w:rsidR="0055716E" w:rsidRPr="00A512C4" w:rsidTr="007350B2">
        <w:tc>
          <w:tcPr>
            <w:tcW w:w="7915" w:type="dxa"/>
          </w:tcPr>
          <w:p w:rsidR="0055716E" w:rsidRPr="00A512C4" w:rsidRDefault="0055716E" w:rsidP="007350B2">
            <w:pPr>
              <w:pStyle w:val="ListParagraph"/>
              <w:ind w:left="1440"/>
              <w:rPr>
                <w:rFonts w:ascii="Verdana" w:eastAsia="SimSun" w:hAnsi="Verdana" w:cs="Arial"/>
                <w:b/>
                <w:color w:val="000000"/>
                <w:kern w:val="1"/>
                <w:lang w:val="en-IN" w:eastAsia="zh-CN"/>
              </w:rPr>
            </w:pPr>
          </w:p>
        </w:tc>
        <w:tc>
          <w:tcPr>
            <w:tcW w:w="1435" w:type="dxa"/>
          </w:tcPr>
          <w:p w:rsidR="0055716E" w:rsidRPr="00A512C4" w:rsidRDefault="0055716E" w:rsidP="007350B2">
            <w:pPr>
              <w:jc w:val="right"/>
              <w:rPr>
                <w:rFonts w:ascii="Verdana" w:eastAsia="SimSun" w:hAnsi="Verdana" w:cs="Arial"/>
                <w:b/>
                <w:color w:val="000000"/>
                <w:kern w:val="1"/>
                <w:lang w:val="en-IN" w:eastAsia="zh-CN"/>
              </w:rPr>
            </w:pPr>
          </w:p>
        </w:tc>
      </w:tr>
    </w:tbl>
    <w:p w:rsidR="0055716E" w:rsidRPr="00A512C4" w:rsidRDefault="004B0C78" w:rsidP="0055716E">
      <w:pPr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</w:pPr>
      <w:r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  <w:t>Day 4</w:t>
      </w:r>
      <w:r w:rsidR="0055716E" w:rsidRPr="00A512C4"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  <w:t xml:space="preserve"> </w:t>
      </w:r>
    </w:p>
    <w:p w:rsidR="002770EF" w:rsidRPr="003933C8" w:rsidRDefault="002770EF" w:rsidP="003933C8">
      <w:pPr>
        <w:shd w:val="clear" w:color="auto" w:fill="FFFFFF"/>
        <w:spacing w:after="0" w:line="338" w:lineRule="atLeast"/>
        <w:textAlignment w:val="baseline"/>
        <w:rPr>
          <w:rFonts w:ascii="Verdana" w:hAnsi="Verdana"/>
          <w:b/>
          <w:shd w:val="clear" w:color="auto" w:fill="FFFFFF"/>
        </w:rPr>
      </w:pPr>
      <w:r w:rsidRPr="003933C8">
        <w:rPr>
          <w:rFonts w:ascii="Verdana" w:hAnsi="Verdana"/>
          <w:b/>
          <w:shd w:val="clear" w:color="auto" w:fill="FFFFFF"/>
        </w:rPr>
        <w:t>Functional programming in JavaScript</w:t>
      </w:r>
    </w:p>
    <w:p w:rsidR="002770EF" w:rsidRPr="00A512C4" w:rsidRDefault="002770EF" w:rsidP="00696B82">
      <w:pPr>
        <w:numPr>
          <w:ilvl w:val="0"/>
          <w:numId w:val="8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Functions as First-Class Objects</w:t>
      </w:r>
    </w:p>
    <w:p w:rsidR="002770EF" w:rsidRPr="00A512C4" w:rsidRDefault="002770EF" w:rsidP="00696B82">
      <w:pPr>
        <w:numPr>
          <w:ilvl w:val="0"/>
          <w:numId w:val="8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Closures</w:t>
      </w:r>
    </w:p>
    <w:p w:rsidR="002770EF" w:rsidRPr="00A512C4" w:rsidRDefault="002770EF" w:rsidP="00696B82">
      <w:pPr>
        <w:numPr>
          <w:ilvl w:val="0"/>
          <w:numId w:val="8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High Order functions</w:t>
      </w:r>
    </w:p>
    <w:p w:rsidR="002770EF" w:rsidRPr="00A512C4" w:rsidRDefault="002770EF" w:rsidP="00696B82">
      <w:pPr>
        <w:numPr>
          <w:ilvl w:val="1"/>
          <w:numId w:val="8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Writing high order functions</w:t>
      </w:r>
    </w:p>
    <w:p w:rsidR="002770EF" w:rsidRPr="00A512C4" w:rsidRDefault="002770EF" w:rsidP="00696B82">
      <w:pPr>
        <w:numPr>
          <w:ilvl w:val="1"/>
          <w:numId w:val="8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Currying</w:t>
      </w:r>
    </w:p>
    <w:p w:rsidR="002770EF" w:rsidRPr="00A512C4" w:rsidRDefault="002770EF" w:rsidP="00696B82">
      <w:pPr>
        <w:numPr>
          <w:ilvl w:val="1"/>
          <w:numId w:val="8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Implementing Map, reduce and filter functionalities using high order functions</w:t>
      </w:r>
    </w:p>
    <w:p w:rsidR="00E6163A" w:rsidRDefault="00E6163A" w:rsidP="00E6163A">
      <w:pPr>
        <w:pStyle w:val="Heading2"/>
        <w:ind w:left="720"/>
        <w:rPr>
          <w:rStyle w:val="detailpagescontentleadin"/>
          <w:rFonts w:ascii="Verdana" w:hAnsi="Verdana" w:cs="Tahom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1711B8" w:rsidRPr="0046518A" w:rsidRDefault="001711B8" w:rsidP="0046518A">
      <w:pPr>
        <w:shd w:val="clear" w:color="auto" w:fill="FFFFFF"/>
        <w:spacing w:after="0" w:line="338" w:lineRule="atLeast"/>
        <w:textAlignment w:val="baseline"/>
        <w:rPr>
          <w:rFonts w:ascii="Verdana" w:hAnsi="Verdana"/>
          <w:b/>
          <w:shd w:val="clear" w:color="auto" w:fill="FFFFFF"/>
        </w:rPr>
      </w:pPr>
      <w:r w:rsidRPr="0046518A">
        <w:rPr>
          <w:rFonts w:ascii="Verdana" w:hAnsi="Verdana"/>
          <w:b/>
          <w:shd w:val="clear" w:color="auto" w:fill="FFFFFF"/>
        </w:rPr>
        <w:t>Creating and Styling HTML5 Pages</w:t>
      </w:r>
    </w:p>
    <w:p w:rsidR="001711B8" w:rsidRPr="00A512C4" w:rsidRDefault="001711B8" w:rsidP="00696B82">
      <w:pPr>
        <w:numPr>
          <w:ilvl w:val="0"/>
          <w:numId w:val="11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lang w:eastAsia="en-IN"/>
        </w:rPr>
        <w:t>New Features of HTML 5</w:t>
      </w:r>
    </w:p>
    <w:p w:rsidR="001711B8" w:rsidRPr="00A512C4" w:rsidRDefault="001711B8" w:rsidP="00696B82">
      <w:pPr>
        <w:numPr>
          <w:ilvl w:val="0"/>
          <w:numId w:val="11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lang w:eastAsia="en-IN"/>
        </w:rPr>
        <w:t>Current state of Browser support</w:t>
      </w:r>
    </w:p>
    <w:p w:rsidR="001711B8" w:rsidRPr="00A512C4" w:rsidRDefault="001711B8" w:rsidP="00696B82">
      <w:pPr>
        <w:numPr>
          <w:ilvl w:val="0"/>
          <w:numId w:val="11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lang w:eastAsia="en-IN"/>
        </w:rPr>
        <w:t xml:space="preserve">HTML5Shiv and </w:t>
      </w:r>
      <w:proofErr w:type="spellStart"/>
      <w:r w:rsidRPr="00A512C4">
        <w:rPr>
          <w:rFonts w:ascii="Verdana" w:eastAsia="Times New Roman" w:hAnsi="Verdana" w:cs="Tahoma"/>
          <w:color w:val="000000"/>
          <w:sz w:val="23"/>
          <w:szCs w:val="23"/>
          <w:lang w:eastAsia="en-IN"/>
        </w:rPr>
        <w:t>Modernizr</w:t>
      </w:r>
      <w:proofErr w:type="spellEnd"/>
    </w:p>
    <w:p w:rsidR="001711B8" w:rsidRPr="00A512C4" w:rsidRDefault="001711B8" w:rsidP="00696B82">
      <w:pPr>
        <w:numPr>
          <w:ilvl w:val="0"/>
          <w:numId w:val="11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Creating an HTML5 Page</w:t>
      </w:r>
    </w:p>
    <w:p w:rsidR="001711B8" w:rsidRPr="00A512C4" w:rsidRDefault="001711B8" w:rsidP="00696B82">
      <w:pPr>
        <w:numPr>
          <w:ilvl w:val="1"/>
          <w:numId w:val="11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lang w:eastAsia="en-IN"/>
        </w:rPr>
        <w:t>Using new HTML 5 structural tags</w:t>
      </w:r>
    </w:p>
    <w:p w:rsidR="001711B8" w:rsidRPr="00A512C4" w:rsidRDefault="001711B8" w:rsidP="00696B82">
      <w:pPr>
        <w:numPr>
          <w:ilvl w:val="2"/>
          <w:numId w:val="11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lang w:eastAsia="en-IN"/>
        </w:rPr>
        <w:t xml:space="preserve">Section, article, </w:t>
      </w:r>
      <w:proofErr w:type="spellStart"/>
      <w:r w:rsidRPr="00A512C4">
        <w:rPr>
          <w:rFonts w:ascii="Verdana" w:eastAsia="Times New Roman" w:hAnsi="Verdana" w:cs="Tahoma"/>
          <w:color w:val="000000"/>
          <w:sz w:val="23"/>
          <w:szCs w:val="23"/>
          <w:lang w:eastAsia="en-IN"/>
        </w:rPr>
        <w:t>nav</w:t>
      </w:r>
      <w:proofErr w:type="spellEnd"/>
      <w:r w:rsidRPr="00A512C4">
        <w:rPr>
          <w:rFonts w:ascii="Verdana" w:eastAsia="Times New Roman" w:hAnsi="Verdana" w:cs="Tahoma"/>
          <w:color w:val="000000"/>
          <w:sz w:val="23"/>
          <w:szCs w:val="23"/>
          <w:lang w:eastAsia="en-IN"/>
        </w:rPr>
        <w:t>, header and footer</w:t>
      </w:r>
    </w:p>
    <w:p w:rsidR="001711B8" w:rsidRPr="00A512C4" w:rsidRDefault="001711B8" w:rsidP="00696B82">
      <w:pPr>
        <w:numPr>
          <w:ilvl w:val="0"/>
          <w:numId w:val="11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Styling an HTML5 Page using CSS</w:t>
      </w:r>
    </w:p>
    <w:p w:rsidR="002770EF" w:rsidRPr="00A512C4" w:rsidRDefault="002770EF" w:rsidP="001711B8">
      <w:pPr>
        <w:ind w:left="360"/>
        <w:rPr>
          <w:rStyle w:val="detailpagescontentleadin"/>
          <w:rFonts w:ascii="Verdana" w:eastAsiaTheme="majorEastAsia" w:hAnsi="Verdana"/>
          <w:bCs/>
          <w:sz w:val="23"/>
          <w:szCs w:val="23"/>
          <w:bdr w:val="none" w:sz="0" w:space="0" w:color="auto" w:frame="1"/>
          <w:shd w:val="clear" w:color="auto" w:fill="FFFFFF"/>
        </w:rPr>
      </w:pPr>
    </w:p>
    <w:p w:rsidR="002770EF" w:rsidRPr="00A512C4" w:rsidRDefault="001711B8" w:rsidP="00F1304B">
      <w:pPr>
        <w:pStyle w:val="Heading2"/>
        <w:rPr>
          <w:rStyle w:val="detailpagescontentleadin"/>
          <w:rFonts w:ascii="Verdana" w:hAnsi="Verdana" w:cs="Tahoma"/>
          <w:b/>
          <w:bCs/>
          <w:color w:val="000000"/>
          <w:sz w:val="23"/>
          <w:szCs w:val="23"/>
          <w:bdr w:val="none" w:sz="0" w:space="0" w:color="auto" w:frame="1"/>
        </w:rPr>
      </w:pPr>
      <w:r w:rsidRPr="00A512C4">
        <w:rPr>
          <w:rStyle w:val="detailpagescontentleadin"/>
          <w:rFonts w:ascii="Verdana" w:hAnsi="Verdana" w:cs="Tahoma"/>
          <w:b/>
          <w:bCs/>
          <w:color w:val="000000"/>
          <w:sz w:val="23"/>
          <w:szCs w:val="23"/>
          <w:bdr w:val="none" w:sz="0" w:space="0" w:color="auto" w:frame="1"/>
        </w:rPr>
        <w:t>Creating Forms to Collect Data and Validate User Input</w:t>
      </w:r>
    </w:p>
    <w:p w:rsidR="001711B8" w:rsidRPr="00A512C4" w:rsidRDefault="001711B8" w:rsidP="00696B82">
      <w:pPr>
        <w:numPr>
          <w:ilvl w:val="0"/>
          <w:numId w:val="11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Overview of Forms and Input Types</w:t>
      </w:r>
    </w:p>
    <w:p w:rsidR="001711B8" w:rsidRPr="00A512C4" w:rsidRDefault="001711B8" w:rsidP="00696B82">
      <w:pPr>
        <w:numPr>
          <w:ilvl w:val="0"/>
          <w:numId w:val="11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Validating User Input by Using HTML5 Attributes</w:t>
      </w:r>
    </w:p>
    <w:p w:rsidR="001711B8" w:rsidRPr="004B77E7" w:rsidRDefault="001711B8" w:rsidP="00696B82">
      <w:pPr>
        <w:numPr>
          <w:ilvl w:val="0"/>
          <w:numId w:val="11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Validating User Input by Using JavaScript</w:t>
      </w:r>
    </w:p>
    <w:p w:rsidR="004B77E7" w:rsidRPr="00A512C4" w:rsidRDefault="004B77E7" w:rsidP="004B77E7">
      <w:pPr>
        <w:shd w:val="clear" w:color="auto" w:fill="FFFFFF"/>
        <w:spacing w:after="0" w:line="338" w:lineRule="atLeast"/>
        <w:ind w:left="1440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</w:p>
    <w:p w:rsidR="001711B8" w:rsidRPr="00A512C4" w:rsidRDefault="001711B8" w:rsidP="001711B8">
      <w:pPr>
        <w:ind w:left="360"/>
        <w:rPr>
          <w:rStyle w:val="detailpagescontentleadin"/>
          <w:rFonts w:ascii="Verdana" w:eastAsiaTheme="majorEastAsia" w:hAnsi="Verdana" w:cs="Tahoma"/>
          <w:b/>
          <w:bCs/>
          <w:color w:val="000000"/>
          <w:sz w:val="23"/>
          <w:szCs w:val="23"/>
          <w:lang w:val="en-IN"/>
        </w:rPr>
      </w:pPr>
      <w:r w:rsidRPr="00A512C4">
        <w:rPr>
          <w:rStyle w:val="detailpagescontentleadin"/>
          <w:rFonts w:ascii="Verdana" w:eastAsiaTheme="majorEastAsia" w:hAnsi="Verdana" w:cs="Tahoma"/>
          <w:b/>
          <w:bCs/>
          <w:color w:val="000000"/>
          <w:sz w:val="23"/>
          <w:szCs w:val="23"/>
          <w:lang w:val="en-IN"/>
        </w:rPr>
        <w:t>Creating Interactive Pages using HTML5 APIs</w:t>
      </w:r>
    </w:p>
    <w:p w:rsidR="001711B8" w:rsidRPr="00A512C4" w:rsidRDefault="001711B8" w:rsidP="00696B82">
      <w:pPr>
        <w:numPr>
          <w:ilvl w:val="0"/>
          <w:numId w:val="9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Interacting with Files  </w:t>
      </w:r>
    </w:p>
    <w:p w:rsidR="001711B8" w:rsidRPr="00A512C4" w:rsidRDefault="001711B8" w:rsidP="00696B82">
      <w:pPr>
        <w:numPr>
          <w:ilvl w:val="0"/>
          <w:numId w:val="9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Incorporating Multimedia</w:t>
      </w:r>
    </w:p>
    <w:p w:rsidR="001711B8" w:rsidRPr="00A512C4" w:rsidRDefault="001711B8" w:rsidP="00696B82">
      <w:pPr>
        <w:numPr>
          <w:ilvl w:val="0"/>
          <w:numId w:val="9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lang w:eastAsia="en-IN"/>
        </w:rPr>
        <w:t>History API</w:t>
      </w:r>
    </w:p>
    <w:p w:rsidR="001711B8" w:rsidRPr="00E80BAE" w:rsidRDefault="001711B8" w:rsidP="00696B82">
      <w:pPr>
        <w:numPr>
          <w:ilvl w:val="0"/>
          <w:numId w:val="9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Debugging and Profiling a Web Application</w:t>
      </w:r>
    </w:p>
    <w:p w:rsidR="00E80BAE" w:rsidRPr="00A512C4" w:rsidRDefault="00E80BAE" w:rsidP="00E80BAE">
      <w:pPr>
        <w:shd w:val="clear" w:color="auto" w:fill="FFFFFF"/>
        <w:spacing w:after="0" w:line="338" w:lineRule="atLeast"/>
        <w:ind w:left="1440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</w:p>
    <w:p w:rsidR="001711B8" w:rsidRPr="00A512C4" w:rsidRDefault="001711B8" w:rsidP="001711B8">
      <w:pPr>
        <w:ind w:left="360"/>
        <w:rPr>
          <w:rStyle w:val="detailpagescontentleadin"/>
          <w:rFonts w:ascii="Verdana" w:eastAsiaTheme="majorEastAsia" w:hAnsi="Verdana" w:cs="Tahoma"/>
          <w:b/>
          <w:bCs/>
          <w:color w:val="000000"/>
          <w:sz w:val="23"/>
          <w:szCs w:val="23"/>
          <w:lang w:val="en-IN"/>
        </w:rPr>
      </w:pPr>
      <w:r w:rsidRPr="00A512C4">
        <w:rPr>
          <w:rStyle w:val="detailpagescontentleadin"/>
          <w:rFonts w:ascii="Verdana" w:eastAsiaTheme="majorEastAsia" w:hAnsi="Verdana" w:cs="Tahoma"/>
          <w:b/>
          <w:bCs/>
          <w:color w:val="000000"/>
          <w:sz w:val="23"/>
          <w:szCs w:val="23"/>
          <w:lang w:val="en-IN"/>
        </w:rPr>
        <w:t>Adding Offline Support to Web Applications</w:t>
      </w:r>
    </w:p>
    <w:p w:rsidR="001711B8" w:rsidRPr="00A512C4" w:rsidRDefault="001711B8" w:rsidP="001711B8">
      <w:pPr>
        <w:numPr>
          <w:ilvl w:val="0"/>
          <w:numId w:val="12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Reading and Writing Data Locally</w:t>
      </w:r>
    </w:p>
    <w:p w:rsidR="001711B8" w:rsidRPr="00A512C4" w:rsidRDefault="001711B8" w:rsidP="001711B8">
      <w:pPr>
        <w:numPr>
          <w:ilvl w:val="0"/>
          <w:numId w:val="12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Adding Offline Support by Using the Application Cache</w:t>
      </w:r>
    </w:p>
    <w:p w:rsidR="001711B8" w:rsidRPr="00A512C4" w:rsidRDefault="001711B8" w:rsidP="001711B8">
      <w:pPr>
        <w:ind w:left="360"/>
        <w:rPr>
          <w:rFonts w:ascii="Verdana" w:hAnsi="Verdana"/>
          <w:lang w:val="en-IN"/>
        </w:rPr>
      </w:pPr>
    </w:p>
    <w:p w:rsidR="001711B8" w:rsidRPr="00A512C4" w:rsidRDefault="001711B8" w:rsidP="001711B8">
      <w:pPr>
        <w:ind w:left="360"/>
        <w:rPr>
          <w:rStyle w:val="detailpagescontentleadin"/>
          <w:rFonts w:ascii="Verdana" w:eastAsiaTheme="majorEastAsia" w:hAnsi="Verdana" w:cs="Tahoma"/>
          <w:b/>
          <w:bCs/>
          <w:color w:val="000000"/>
          <w:sz w:val="23"/>
          <w:szCs w:val="23"/>
          <w:lang w:val="en-IN"/>
        </w:rPr>
      </w:pPr>
      <w:r w:rsidRPr="00A512C4">
        <w:rPr>
          <w:rStyle w:val="detailpagescontentleadin"/>
          <w:rFonts w:ascii="Verdana" w:eastAsiaTheme="majorEastAsia" w:hAnsi="Verdana" w:cs="Tahoma"/>
          <w:b/>
          <w:bCs/>
          <w:color w:val="000000"/>
          <w:sz w:val="23"/>
          <w:szCs w:val="23"/>
          <w:lang w:val="en-IN"/>
        </w:rPr>
        <w:t>Creating Advanced Graphics</w:t>
      </w:r>
    </w:p>
    <w:p w:rsidR="001711B8" w:rsidRPr="00A512C4" w:rsidRDefault="001711B8" w:rsidP="001711B8">
      <w:pPr>
        <w:numPr>
          <w:ilvl w:val="0"/>
          <w:numId w:val="13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Creating Interactive Graphics by Using Scalable Vector Graphics</w:t>
      </w:r>
    </w:p>
    <w:p w:rsidR="001711B8" w:rsidRPr="00A512C4" w:rsidRDefault="001711B8" w:rsidP="001711B8">
      <w:pPr>
        <w:numPr>
          <w:ilvl w:val="0"/>
          <w:numId w:val="13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Programmatically Drawing Graphics by Using a Canvas</w:t>
      </w:r>
    </w:p>
    <w:p w:rsidR="001711B8" w:rsidRPr="00A512C4" w:rsidRDefault="001711B8" w:rsidP="001711B8">
      <w:pPr>
        <w:ind w:left="360"/>
        <w:rPr>
          <w:rFonts w:ascii="Verdana" w:hAnsi="Verdana"/>
          <w:lang w:val="en-IN"/>
        </w:rPr>
      </w:pPr>
    </w:p>
    <w:p w:rsidR="00135197" w:rsidRPr="00A512C4" w:rsidRDefault="00113A64" w:rsidP="001711B8">
      <w:pPr>
        <w:ind w:left="360"/>
        <w:rPr>
          <w:rStyle w:val="detailpagescontentleadin"/>
          <w:rFonts w:ascii="Verdana" w:eastAsiaTheme="majorEastAsia" w:hAnsi="Verdana" w:cs="Tahoma"/>
          <w:b/>
          <w:bCs/>
          <w:color w:val="000000"/>
          <w:sz w:val="23"/>
          <w:szCs w:val="23"/>
        </w:rPr>
      </w:pPr>
      <w:r>
        <w:rPr>
          <w:rStyle w:val="detailpagescontentleadin"/>
          <w:rFonts w:ascii="Verdana" w:eastAsiaTheme="majorEastAsia" w:hAnsi="Verdana" w:cs="Tahoma"/>
          <w:b/>
          <w:bCs/>
          <w:color w:val="000000"/>
          <w:sz w:val="23"/>
          <w:szCs w:val="23"/>
        </w:rPr>
        <w:t>Day 5</w:t>
      </w:r>
    </w:p>
    <w:p w:rsidR="00135197" w:rsidRPr="00A512C4" w:rsidRDefault="00135197" w:rsidP="00135197">
      <w:pPr>
        <w:pStyle w:val="Heading2"/>
        <w:ind w:firstLine="360"/>
        <w:rPr>
          <w:rStyle w:val="detailpagescontentleadin"/>
          <w:rFonts w:ascii="Verdana" w:hAnsi="Verdana" w:cs="Tahoma"/>
          <w:b/>
          <w:bCs/>
          <w:color w:val="000000"/>
          <w:sz w:val="23"/>
          <w:szCs w:val="23"/>
        </w:rPr>
      </w:pPr>
      <w:r w:rsidRPr="00A512C4">
        <w:rPr>
          <w:rStyle w:val="detailpagescontentleadin"/>
          <w:rFonts w:ascii="Verdana" w:hAnsi="Verdana" w:cs="Tahoma"/>
          <w:b/>
          <w:bCs/>
          <w:color w:val="000000"/>
          <w:sz w:val="23"/>
          <w:szCs w:val="23"/>
        </w:rPr>
        <w:t>Styling HTML5 by Using CSS3</w:t>
      </w:r>
      <w:r w:rsidR="00E6163A">
        <w:rPr>
          <w:rStyle w:val="detailpagescontentleadin"/>
          <w:rFonts w:ascii="Verdana" w:hAnsi="Verdana" w:cs="Tahoma"/>
          <w:b/>
          <w:bCs/>
          <w:color w:val="000000"/>
          <w:sz w:val="23"/>
          <w:szCs w:val="23"/>
        </w:rPr>
        <w:t xml:space="preserve"> </w:t>
      </w:r>
    </w:p>
    <w:p w:rsidR="00135197" w:rsidRPr="00A512C4" w:rsidRDefault="00135197" w:rsidP="00135197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CSS3 Modules</w:t>
      </w:r>
    </w:p>
    <w:p w:rsidR="00135197" w:rsidRPr="00A512C4" w:rsidRDefault="00135197" w:rsidP="00135197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lang w:eastAsia="en-IN"/>
        </w:rPr>
        <w:t>Layout Engine Support</w:t>
      </w:r>
    </w:p>
    <w:p w:rsidR="00135197" w:rsidRPr="00A512C4" w:rsidRDefault="00135197" w:rsidP="00135197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BOX Model</w:t>
      </w:r>
    </w:p>
    <w:p w:rsidR="00135197" w:rsidRPr="00A512C4" w:rsidRDefault="00135197" w:rsidP="00135197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Styling Text</w:t>
      </w:r>
    </w:p>
    <w:p w:rsidR="00135197" w:rsidRPr="00A512C4" w:rsidRDefault="00135197" w:rsidP="00135197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Styling Block Elements</w:t>
      </w:r>
    </w:p>
    <w:p w:rsidR="00135197" w:rsidRPr="00A512C4" w:rsidRDefault="00135197" w:rsidP="00135197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CSS3 Selectors</w:t>
      </w:r>
    </w:p>
    <w:p w:rsidR="00135197" w:rsidRPr="00A512C4" w:rsidRDefault="00135197" w:rsidP="00135197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Enhancing Graphical Effects by Using CSS3</w:t>
      </w:r>
    </w:p>
    <w:p w:rsidR="00135197" w:rsidRPr="00A512C4" w:rsidRDefault="00135197" w:rsidP="001711B8">
      <w:pPr>
        <w:ind w:left="360"/>
        <w:rPr>
          <w:rFonts w:ascii="Verdana" w:hAnsi="Verdana"/>
          <w:lang w:val="en-IN"/>
        </w:rPr>
      </w:pPr>
    </w:p>
    <w:p w:rsidR="00135197" w:rsidRPr="00A512C4" w:rsidRDefault="00135197" w:rsidP="001711B8">
      <w:pPr>
        <w:ind w:left="360"/>
        <w:rPr>
          <w:rFonts w:ascii="Verdana" w:eastAsia="Times New Roman" w:hAnsi="Verdana"/>
          <w:bdr w:val="none" w:sz="0" w:space="0" w:color="auto" w:frame="1"/>
          <w:shd w:val="clear" w:color="auto" w:fill="FFFFFF"/>
          <w:lang w:eastAsia="en-IN"/>
        </w:rPr>
      </w:pPr>
      <w:r w:rsidRPr="00A512C4">
        <w:rPr>
          <w:rFonts w:ascii="Verdana" w:eastAsia="Times New Roman" w:hAnsi="Verdana"/>
          <w:bdr w:val="none" w:sz="0" w:space="0" w:color="auto" w:frame="1"/>
          <w:shd w:val="clear" w:color="auto" w:fill="FFFFFF"/>
          <w:lang w:eastAsia="en-IN"/>
        </w:rPr>
        <w:t>Mobile first approach Using CSS3</w:t>
      </w:r>
    </w:p>
    <w:p w:rsidR="00135197" w:rsidRPr="00A512C4" w:rsidRDefault="00135197" w:rsidP="00135197">
      <w:pPr>
        <w:numPr>
          <w:ilvl w:val="0"/>
          <w:numId w:val="16"/>
        </w:numPr>
        <w:shd w:val="clear" w:color="auto" w:fill="FFFFFF"/>
        <w:tabs>
          <w:tab w:val="clear" w:pos="969"/>
          <w:tab w:val="num" w:pos="720"/>
        </w:tabs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Media queries</w:t>
      </w:r>
    </w:p>
    <w:p w:rsidR="00135197" w:rsidRDefault="00135197" w:rsidP="00135197">
      <w:pPr>
        <w:numPr>
          <w:ilvl w:val="0"/>
          <w:numId w:val="16"/>
        </w:numPr>
        <w:shd w:val="clear" w:color="auto" w:fill="FFFFFF"/>
        <w:tabs>
          <w:tab w:val="clear" w:pos="969"/>
          <w:tab w:val="num" w:pos="720"/>
        </w:tabs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  <w:r w:rsidRPr="00A512C4">
        <w:rPr>
          <w:rFonts w:ascii="Verdana" w:eastAsia="Times New Roman" w:hAnsi="Verdana" w:cs="Tahoma"/>
          <w:color w:val="000000"/>
          <w:sz w:val="23"/>
          <w:szCs w:val="23"/>
          <w:lang w:eastAsia="en-IN"/>
        </w:rPr>
        <w:t>Multicolumn approach</w:t>
      </w:r>
    </w:p>
    <w:p w:rsidR="00EB5C25" w:rsidRDefault="00EB5C25" w:rsidP="00EB5C25">
      <w:p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lang w:eastAsia="en-IN"/>
        </w:rPr>
      </w:pPr>
    </w:p>
    <w:p w:rsidR="0050136A" w:rsidRPr="00EB5C25" w:rsidRDefault="0050136A" w:rsidP="00EB5C25">
      <w:pPr>
        <w:pStyle w:val="Heading2"/>
        <w:ind w:firstLine="360"/>
        <w:rPr>
          <w:rStyle w:val="detailpagescontentleadin"/>
          <w:rFonts w:ascii="Verdana" w:hAnsi="Verdana" w:cs="Tahoma"/>
          <w:b/>
          <w:bCs/>
          <w:color w:val="000000"/>
          <w:sz w:val="23"/>
          <w:szCs w:val="23"/>
        </w:rPr>
      </w:pPr>
      <w:r w:rsidRPr="00EB5C25">
        <w:rPr>
          <w:rStyle w:val="detailpagescontentleadin"/>
          <w:rFonts w:ascii="Verdana" w:hAnsi="Verdana" w:cs="Tahoma"/>
          <w:b/>
          <w:bCs/>
          <w:color w:val="000000"/>
          <w:sz w:val="23"/>
          <w:szCs w:val="23"/>
        </w:rPr>
        <w:t>JQuery</w:t>
      </w:r>
    </w:p>
    <w:p w:rsidR="0050136A" w:rsidRPr="007E06D3" w:rsidRDefault="0050136A" w:rsidP="007E06D3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Selecting and Manipulating DOM Elements with jQuery</w:t>
      </w:r>
    </w:p>
    <w:p w:rsidR="0050136A" w:rsidRPr="007E06D3" w:rsidRDefault="0050136A" w:rsidP="007E06D3">
      <w:pPr>
        <w:numPr>
          <w:ilvl w:val="1"/>
          <w:numId w:val="16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Using CSS Selectors</w:t>
      </w:r>
    </w:p>
    <w:p w:rsidR="0050136A" w:rsidRPr="007E06D3" w:rsidRDefault="0050136A" w:rsidP="007E06D3">
      <w:pPr>
        <w:numPr>
          <w:ilvl w:val="1"/>
          <w:numId w:val="16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Basic CSS Selectors</w:t>
      </w:r>
    </w:p>
    <w:p w:rsidR="0050136A" w:rsidRPr="007E06D3" w:rsidRDefault="0050136A" w:rsidP="007E06D3">
      <w:pPr>
        <w:numPr>
          <w:ilvl w:val="1"/>
          <w:numId w:val="16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Hierarchical Selectors</w:t>
      </w:r>
    </w:p>
    <w:p w:rsidR="0050136A" w:rsidRPr="007E06D3" w:rsidRDefault="0050136A" w:rsidP="007E06D3">
      <w:pPr>
        <w:numPr>
          <w:ilvl w:val="1"/>
          <w:numId w:val="16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Attribute Selectors</w:t>
      </w:r>
    </w:p>
    <w:p w:rsidR="0050136A" w:rsidRPr="007E06D3" w:rsidRDefault="0050136A" w:rsidP="007E06D3">
      <w:pPr>
        <w:numPr>
          <w:ilvl w:val="1"/>
          <w:numId w:val="16"/>
        </w:numPr>
        <w:shd w:val="clear" w:color="auto" w:fill="FFFFFF"/>
        <w:spacing w:after="0" w:line="338" w:lineRule="atLeast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Adding jQuery Filters to Your Selectors</w:t>
      </w:r>
    </w:p>
    <w:p w:rsidR="0050136A" w:rsidRPr="007E06D3" w:rsidRDefault="0050136A" w:rsidP="007E06D3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Manipulating the Document Object Model (DOM) for Cross-Browser DHTML</w:t>
      </w:r>
    </w:p>
    <w:p w:rsidR="0050136A" w:rsidRPr="007E06D3" w:rsidRDefault="0050136A" w:rsidP="007E06D3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Leveraging the .ready() method</w:t>
      </w:r>
    </w:p>
    <w:p w:rsidR="0050136A" w:rsidRPr="007E06D3" w:rsidRDefault="0050136A" w:rsidP="007E06D3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Adding and replacing content with jQuery</w:t>
      </w:r>
    </w:p>
    <w:p w:rsidR="0050136A" w:rsidRPr="007E06D3" w:rsidRDefault="0050136A" w:rsidP="007E06D3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Updating, adding and deleting element content</w:t>
      </w:r>
    </w:p>
    <w:p w:rsidR="0050136A" w:rsidRPr="007E06D3" w:rsidRDefault="0050136A" w:rsidP="007E06D3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Inserting nodes into the DOM and manipulating parents and siblings</w:t>
      </w:r>
    </w:p>
    <w:p w:rsidR="0050136A" w:rsidRPr="007E06D3" w:rsidRDefault="0050136A" w:rsidP="007E06D3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lastRenderedPageBreak/>
        <w:t>Dynamically assigning CSS properties</w:t>
      </w:r>
    </w:p>
    <w:p w:rsidR="0050136A" w:rsidRPr="007E06D3" w:rsidRDefault="0050136A" w:rsidP="007E06D3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Adding and removing CSS rules and classes</w:t>
      </w:r>
    </w:p>
    <w:p w:rsidR="0050136A" w:rsidRPr="007E06D3" w:rsidRDefault="0050136A" w:rsidP="007E06D3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Controlling element size and position</w:t>
      </w:r>
    </w:p>
    <w:p w:rsidR="0050136A" w:rsidRPr="007E06D3" w:rsidRDefault="0050136A" w:rsidP="007E06D3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jQuery and Ajax</w:t>
      </w:r>
    </w:p>
    <w:p w:rsidR="0050136A" w:rsidRPr="007E06D3" w:rsidRDefault="0050136A" w:rsidP="007E06D3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The load() Method</w:t>
      </w:r>
    </w:p>
    <w:p w:rsidR="0050136A" w:rsidRPr="007E06D3" w:rsidRDefault="0050136A" w:rsidP="007E06D3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Basic Ajax Requests with $.get() and $.post()</w:t>
      </w:r>
    </w:p>
    <w:p w:rsidR="0050136A" w:rsidRPr="007E06D3" w:rsidRDefault="0050136A" w:rsidP="007E06D3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$.</w:t>
      </w:r>
      <w:proofErr w:type="spellStart"/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getJSON</w:t>
      </w:r>
      <w:proofErr w:type="spellEnd"/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() and $.</w:t>
      </w:r>
      <w:proofErr w:type="spellStart"/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getScript</w:t>
      </w:r>
      <w:proofErr w:type="spellEnd"/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()</w:t>
      </w:r>
    </w:p>
    <w:p w:rsidR="0050136A" w:rsidRPr="007E06D3" w:rsidRDefault="0050136A" w:rsidP="007E06D3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Exercising Complete Control with $.ajax()</w:t>
      </w:r>
    </w:p>
    <w:p w:rsidR="0050136A" w:rsidRPr="007E06D3" w:rsidRDefault="0050136A" w:rsidP="007E06D3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Global Ajax Events</w:t>
      </w:r>
    </w:p>
    <w:p w:rsidR="00435918" w:rsidRPr="007E06D3" w:rsidRDefault="0050136A" w:rsidP="007E06D3">
      <w:pPr>
        <w:numPr>
          <w:ilvl w:val="0"/>
          <w:numId w:val="16"/>
        </w:numPr>
        <w:shd w:val="clear" w:color="auto" w:fill="FFFFFF"/>
        <w:spacing w:after="0" w:line="338" w:lineRule="atLeast"/>
        <w:ind w:left="831"/>
        <w:textAlignment w:val="baseline"/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</w:pPr>
      <w:r w:rsidRPr="007E06D3">
        <w:rPr>
          <w:rFonts w:ascii="Verdana" w:eastAsia="Times New Roman" w:hAnsi="Verdana" w:cs="Tahoma"/>
          <w:color w:val="000000"/>
          <w:sz w:val="23"/>
          <w:szCs w:val="23"/>
          <w:bdr w:val="none" w:sz="0" w:space="0" w:color="auto" w:frame="1"/>
          <w:lang w:eastAsia="en-IN"/>
        </w:rPr>
        <w:t>Ajax Helper Methods</w:t>
      </w:r>
    </w:p>
    <w:p w:rsidR="00435918" w:rsidRDefault="00435918" w:rsidP="00435918">
      <w:pPr>
        <w:rPr>
          <w:rFonts w:ascii="Verdana" w:hAnsi="Verdana"/>
          <w:lang w:val="en-IN"/>
        </w:rPr>
      </w:pPr>
    </w:p>
    <w:p w:rsidR="00A512C4" w:rsidRPr="00435918" w:rsidRDefault="00435918" w:rsidP="00435918">
      <w:pPr>
        <w:tabs>
          <w:tab w:val="left" w:pos="5385"/>
        </w:tabs>
        <w:rPr>
          <w:rFonts w:ascii="Verdana" w:hAnsi="Verdana"/>
          <w:lang w:val="en-IN"/>
        </w:rPr>
      </w:pPr>
      <w:r>
        <w:rPr>
          <w:rFonts w:ascii="Verdana" w:hAnsi="Verdana"/>
          <w:lang w:val="en-IN"/>
        </w:rPr>
        <w:tab/>
      </w:r>
    </w:p>
    <w:sectPr w:rsidR="00A512C4" w:rsidRPr="004359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F34" w:rsidRDefault="00575F34" w:rsidP="007374FF">
      <w:pPr>
        <w:spacing w:after="0" w:line="240" w:lineRule="auto"/>
      </w:pPr>
      <w:r>
        <w:separator/>
      </w:r>
    </w:p>
  </w:endnote>
  <w:endnote w:type="continuationSeparator" w:id="0">
    <w:p w:rsidR="00575F34" w:rsidRDefault="00575F34" w:rsidP="00737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2567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4E57" w:rsidRDefault="003B4E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00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B4E57" w:rsidRDefault="003B4E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F34" w:rsidRDefault="00575F34" w:rsidP="007374FF">
      <w:pPr>
        <w:spacing w:after="0" w:line="240" w:lineRule="auto"/>
      </w:pPr>
      <w:r>
        <w:separator/>
      </w:r>
    </w:p>
  </w:footnote>
  <w:footnote w:type="continuationSeparator" w:id="0">
    <w:p w:rsidR="00575F34" w:rsidRDefault="00575F34" w:rsidP="00737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4FF" w:rsidRDefault="007374F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374FF" w:rsidRDefault="006F26A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Web Fundamentals</w:t>
                              </w:r>
                              <w:r w:rsidR="00F52CBD">
                                <w:rPr>
                                  <w:caps/>
                                  <w:color w:val="FFFFFF" w:themeColor="background1"/>
                                </w:rPr>
                                <w:t>-html5, css3, javascript, jquery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374FF" w:rsidRDefault="006F26A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Web Fundamentals</w:t>
                        </w:r>
                        <w:r w:rsidR="00F52CBD">
                          <w:rPr>
                            <w:caps/>
                            <w:color w:val="FFFFFF" w:themeColor="background1"/>
                          </w:rPr>
                          <w:t>-html5, css3, javascript, jquery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95BA6"/>
    <w:multiLevelType w:val="multilevel"/>
    <w:tmpl w:val="78E8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63BDE"/>
    <w:multiLevelType w:val="multilevel"/>
    <w:tmpl w:val="D61E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0E4C"/>
    <w:multiLevelType w:val="multilevel"/>
    <w:tmpl w:val="6E22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62612"/>
    <w:multiLevelType w:val="hybridMultilevel"/>
    <w:tmpl w:val="85941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96CC5"/>
    <w:multiLevelType w:val="multilevel"/>
    <w:tmpl w:val="075A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9F71E4"/>
    <w:multiLevelType w:val="multilevel"/>
    <w:tmpl w:val="2D7A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0098D"/>
    <w:multiLevelType w:val="multilevel"/>
    <w:tmpl w:val="1552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FF0F84"/>
    <w:multiLevelType w:val="multilevel"/>
    <w:tmpl w:val="C08E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17847"/>
    <w:multiLevelType w:val="multilevel"/>
    <w:tmpl w:val="1596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7F32E6"/>
    <w:multiLevelType w:val="hybridMultilevel"/>
    <w:tmpl w:val="C3947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65F68"/>
    <w:multiLevelType w:val="hybridMultilevel"/>
    <w:tmpl w:val="CD66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4790E"/>
    <w:multiLevelType w:val="multilevel"/>
    <w:tmpl w:val="A86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925182"/>
    <w:multiLevelType w:val="multilevel"/>
    <w:tmpl w:val="532AF9F8"/>
    <w:lvl w:ilvl="0">
      <w:start w:val="1"/>
      <w:numFmt w:val="bullet"/>
      <w:lvlText w:val=""/>
      <w:lvlJc w:val="left"/>
      <w:pPr>
        <w:tabs>
          <w:tab w:val="num" w:pos="969"/>
        </w:tabs>
        <w:ind w:left="9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89"/>
        </w:tabs>
        <w:ind w:left="16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9"/>
        </w:tabs>
        <w:ind w:left="24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9"/>
        </w:tabs>
        <w:ind w:left="31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9"/>
        </w:tabs>
        <w:ind w:left="38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9"/>
        </w:tabs>
        <w:ind w:left="45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9"/>
        </w:tabs>
        <w:ind w:left="52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9"/>
        </w:tabs>
        <w:ind w:left="60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9"/>
        </w:tabs>
        <w:ind w:left="6729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8A7071"/>
    <w:multiLevelType w:val="multilevel"/>
    <w:tmpl w:val="BA7A6FBC"/>
    <w:lvl w:ilvl="0">
      <w:start w:val="1"/>
      <w:numFmt w:val="bullet"/>
      <w:lvlText w:val=""/>
      <w:lvlJc w:val="left"/>
      <w:pPr>
        <w:tabs>
          <w:tab w:val="num" w:pos="969"/>
        </w:tabs>
        <w:ind w:left="9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9"/>
        </w:tabs>
        <w:ind w:left="16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9"/>
        </w:tabs>
        <w:ind w:left="24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9"/>
        </w:tabs>
        <w:ind w:left="31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9"/>
        </w:tabs>
        <w:ind w:left="38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9"/>
        </w:tabs>
        <w:ind w:left="45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9"/>
        </w:tabs>
        <w:ind w:left="52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9"/>
        </w:tabs>
        <w:ind w:left="60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9"/>
        </w:tabs>
        <w:ind w:left="6729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546BD2"/>
    <w:multiLevelType w:val="multilevel"/>
    <w:tmpl w:val="7162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097231"/>
    <w:multiLevelType w:val="hybridMultilevel"/>
    <w:tmpl w:val="2444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90FC2"/>
    <w:multiLevelType w:val="multilevel"/>
    <w:tmpl w:val="690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A3572"/>
    <w:multiLevelType w:val="multilevel"/>
    <w:tmpl w:val="1D9A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B0F23"/>
    <w:multiLevelType w:val="hybridMultilevel"/>
    <w:tmpl w:val="E062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E4D85"/>
    <w:multiLevelType w:val="multilevel"/>
    <w:tmpl w:val="7574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120193"/>
    <w:multiLevelType w:val="hybridMultilevel"/>
    <w:tmpl w:val="2E36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609F"/>
    <w:multiLevelType w:val="hybridMultilevel"/>
    <w:tmpl w:val="0AF6B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2F170F"/>
    <w:multiLevelType w:val="multilevel"/>
    <w:tmpl w:val="9396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72619A"/>
    <w:multiLevelType w:val="multilevel"/>
    <w:tmpl w:val="21A8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6"/>
  </w:num>
  <w:num w:numId="3">
    <w:abstractNumId w:val="2"/>
  </w:num>
  <w:num w:numId="4">
    <w:abstractNumId w:val="11"/>
  </w:num>
  <w:num w:numId="5">
    <w:abstractNumId w:val="23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19"/>
  </w:num>
  <w:num w:numId="11">
    <w:abstractNumId w:val="1"/>
  </w:num>
  <w:num w:numId="12">
    <w:abstractNumId w:val="13"/>
  </w:num>
  <w:num w:numId="13">
    <w:abstractNumId w:val="8"/>
  </w:num>
  <w:num w:numId="14">
    <w:abstractNumId w:val="17"/>
  </w:num>
  <w:num w:numId="15">
    <w:abstractNumId w:val="6"/>
  </w:num>
  <w:num w:numId="16">
    <w:abstractNumId w:val="12"/>
  </w:num>
  <w:num w:numId="17">
    <w:abstractNumId w:val="22"/>
  </w:num>
  <w:num w:numId="18">
    <w:abstractNumId w:val="14"/>
  </w:num>
  <w:num w:numId="19">
    <w:abstractNumId w:val="7"/>
  </w:num>
  <w:num w:numId="20">
    <w:abstractNumId w:val="9"/>
  </w:num>
  <w:num w:numId="21">
    <w:abstractNumId w:val="10"/>
  </w:num>
  <w:num w:numId="22">
    <w:abstractNumId w:val="15"/>
  </w:num>
  <w:num w:numId="23">
    <w:abstractNumId w:val="1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1C"/>
    <w:rsid w:val="0001308E"/>
    <w:rsid w:val="00046C5C"/>
    <w:rsid w:val="00067622"/>
    <w:rsid w:val="000F5B55"/>
    <w:rsid w:val="001054AA"/>
    <w:rsid w:val="00113A64"/>
    <w:rsid w:val="00131746"/>
    <w:rsid w:val="00135197"/>
    <w:rsid w:val="00150AB3"/>
    <w:rsid w:val="001711B8"/>
    <w:rsid w:val="001D101C"/>
    <w:rsid w:val="001D4943"/>
    <w:rsid w:val="0023394A"/>
    <w:rsid w:val="002770EF"/>
    <w:rsid w:val="00303606"/>
    <w:rsid w:val="003102F3"/>
    <w:rsid w:val="00346D16"/>
    <w:rsid w:val="003923DC"/>
    <w:rsid w:val="003933C8"/>
    <w:rsid w:val="003B1F30"/>
    <w:rsid w:val="003B4E57"/>
    <w:rsid w:val="00412DEB"/>
    <w:rsid w:val="00435918"/>
    <w:rsid w:val="004551F3"/>
    <w:rsid w:val="00463FF5"/>
    <w:rsid w:val="0046518A"/>
    <w:rsid w:val="004B0C78"/>
    <w:rsid w:val="004B77E7"/>
    <w:rsid w:val="004C3CC7"/>
    <w:rsid w:val="0050136A"/>
    <w:rsid w:val="0055716E"/>
    <w:rsid w:val="00575F34"/>
    <w:rsid w:val="0068220F"/>
    <w:rsid w:val="00696B82"/>
    <w:rsid w:val="006E6702"/>
    <w:rsid w:val="006F26A6"/>
    <w:rsid w:val="00721A3E"/>
    <w:rsid w:val="007374FF"/>
    <w:rsid w:val="0078176C"/>
    <w:rsid w:val="007B3D7A"/>
    <w:rsid w:val="007E06D3"/>
    <w:rsid w:val="007E0CDA"/>
    <w:rsid w:val="008820E9"/>
    <w:rsid w:val="008831B6"/>
    <w:rsid w:val="008A6300"/>
    <w:rsid w:val="008C39A9"/>
    <w:rsid w:val="009A1C69"/>
    <w:rsid w:val="00A512C4"/>
    <w:rsid w:val="00B35BE3"/>
    <w:rsid w:val="00B47E4E"/>
    <w:rsid w:val="00B82004"/>
    <w:rsid w:val="00C26AD9"/>
    <w:rsid w:val="00C67482"/>
    <w:rsid w:val="00D13560"/>
    <w:rsid w:val="00D71ED1"/>
    <w:rsid w:val="00DE5357"/>
    <w:rsid w:val="00E15280"/>
    <w:rsid w:val="00E6163A"/>
    <w:rsid w:val="00E80BAE"/>
    <w:rsid w:val="00EB5C25"/>
    <w:rsid w:val="00F1304B"/>
    <w:rsid w:val="00F52CBD"/>
    <w:rsid w:val="00F60A52"/>
    <w:rsid w:val="00FC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3CAD6-22B8-46CB-8CBB-2CB742A0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277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3CC7"/>
    <w:rPr>
      <w:color w:val="808080"/>
    </w:rPr>
  </w:style>
  <w:style w:type="table" w:styleId="TableGrid">
    <w:name w:val="Table Grid"/>
    <w:basedOn w:val="TableNormal"/>
    <w:uiPriority w:val="39"/>
    <w:rsid w:val="0055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1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4FF"/>
  </w:style>
  <w:style w:type="paragraph" w:styleId="Footer">
    <w:name w:val="footer"/>
    <w:basedOn w:val="Normal"/>
    <w:link w:val="FooterChar"/>
    <w:uiPriority w:val="99"/>
    <w:unhideWhenUsed/>
    <w:rsid w:val="0073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4FF"/>
  </w:style>
  <w:style w:type="character" w:customStyle="1" w:styleId="Heading2Char">
    <w:name w:val="Heading 2 Char"/>
    <w:basedOn w:val="DefaultParagraphFont"/>
    <w:link w:val="Heading2"/>
    <w:uiPriority w:val="9"/>
    <w:rsid w:val="002770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2770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etailpagescontentleadin">
    <w:name w:val="detailpagescontentleadin"/>
    <w:basedOn w:val="DefaultParagraphFont"/>
    <w:rsid w:val="00171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r\Desktop\SortPending\Important%20documents\2016%20data\General%20data\Course%20Outlin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21BF7-6086-432B-B62C-207D6BEEA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Outline_template</Template>
  <TotalTime>9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Fundamentals</vt:lpstr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Fundamentals-html5, css3, javascript, jquery</dc:title>
  <dc:subject/>
  <dc:creator>Tejaswini C R</dc:creator>
  <cp:keywords/>
  <dc:description/>
  <cp:lastModifiedBy>Joydip Mondal</cp:lastModifiedBy>
  <cp:revision>28</cp:revision>
  <dcterms:created xsi:type="dcterms:W3CDTF">2021-04-07T09:05:00Z</dcterms:created>
  <dcterms:modified xsi:type="dcterms:W3CDTF">2021-04-07T09:15:00Z</dcterms:modified>
</cp:coreProperties>
</file>